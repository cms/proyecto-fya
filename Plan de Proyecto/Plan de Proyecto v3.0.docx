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A7D" w:rsidRPr="00356CC6" w:rsidRDefault="00EF1A7D" w:rsidP="00FE0BAC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EF1A7D" w:rsidRDefault="00EF1A7D" w:rsidP="00FE0BAC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EF1A7D" w:rsidRDefault="00EF1A7D" w:rsidP="00FE0BAC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EF1A7D" w:rsidRPr="00356CC6" w:rsidRDefault="00EF1A7D" w:rsidP="00FE0BAC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EF1A7D" w:rsidRDefault="00EF1A7D" w:rsidP="00FE0BAC">
      <w:pPr>
        <w:spacing w:line="360" w:lineRule="auto"/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EF1A7D" w:rsidRDefault="00EF1A7D" w:rsidP="00FE0BAC">
      <w:pPr>
        <w:spacing w:line="360" w:lineRule="auto"/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EF1A7D" w:rsidRPr="00356CC6" w:rsidRDefault="00EF1A7D" w:rsidP="00FE0BAC">
      <w:pPr>
        <w:spacing w:line="360" w:lineRule="auto"/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EF1A7D" w:rsidRPr="00356CC6" w:rsidRDefault="00EF1A7D" w:rsidP="00FE0BAC">
      <w:pPr>
        <w:spacing w:line="360" w:lineRule="auto"/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EF1A7D" w:rsidRPr="00356CC6" w:rsidRDefault="00EF1A7D" w:rsidP="00FE0BAC">
      <w:pPr>
        <w:spacing w:line="360" w:lineRule="auto"/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EF1A7D" w:rsidRPr="000010E7" w:rsidRDefault="00EF1A7D" w:rsidP="00FE0BAC">
      <w:pPr>
        <w:pStyle w:val="Ttulodecubierta"/>
        <w:pBdr>
          <w:top w:val="single" w:sz="18" w:space="31" w:color="auto"/>
          <w:bottom w:val="single" w:sz="4" w:space="1" w:color="auto"/>
        </w:pBdr>
        <w:spacing w:line="360" w:lineRule="auto"/>
        <w:jc w:val="center"/>
        <w:rPr>
          <w:rFonts w:ascii="Futura Md BT" w:hAnsi="Futura Md BT" w:cs="Futura Md BT"/>
          <w:sz w:val="44"/>
          <w:szCs w:val="44"/>
        </w:rPr>
      </w:pPr>
      <w:r w:rsidRPr="000010E7">
        <w:rPr>
          <w:rFonts w:ascii="Futura Md BT" w:hAnsi="Futura Md BT" w:cs="Futura Md BT"/>
          <w:sz w:val="44"/>
          <w:szCs w:val="44"/>
        </w:rPr>
        <w:t>ARQUITECTURA DE NEGOCIOSDE LA OFICINA CENTRAL DE FE Y ALEGRÍA PERÚ</w:t>
      </w:r>
    </w:p>
    <w:p w:rsidR="00EF1A7D" w:rsidRPr="004475BD" w:rsidRDefault="00EF1A7D" w:rsidP="00FE0BAC">
      <w:pPr>
        <w:pStyle w:val="Ttulodecubierta"/>
        <w:pBdr>
          <w:top w:val="none" w:sz="0" w:space="0" w:color="auto"/>
        </w:pBdr>
        <w:spacing w:line="360" w:lineRule="auto"/>
        <w:jc w:val="right"/>
        <w:rPr>
          <w:rFonts w:ascii="Calibri" w:hAnsi="Calibri" w:cs="Calibri"/>
          <w:b w:val="0"/>
          <w:bCs w:val="0"/>
          <w:sz w:val="32"/>
          <w:szCs w:val="32"/>
        </w:rPr>
      </w:pPr>
      <w:r w:rsidRPr="004475BD">
        <w:rPr>
          <w:rFonts w:ascii="Calibri" w:hAnsi="Calibri" w:cs="Calibri"/>
          <w:b w:val="0"/>
          <w:bCs w:val="0"/>
          <w:sz w:val="32"/>
          <w:szCs w:val="32"/>
        </w:rPr>
        <w:t>PLAN  DE PROYECTO</w:t>
      </w:r>
    </w:p>
    <w:p w:rsidR="00EF1A7D" w:rsidRPr="004475BD" w:rsidRDefault="00EF1A7D" w:rsidP="00FE0BAC">
      <w:pPr>
        <w:spacing w:line="360" w:lineRule="auto"/>
        <w:jc w:val="right"/>
        <w:rPr>
          <w:spacing w:val="-48"/>
          <w:kern w:val="28"/>
          <w:sz w:val="32"/>
          <w:szCs w:val="32"/>
        </w:rPr>
      </w:pPr>
      <w:r w:rsidRPr="004475BD">
        <w:rPr>
          <w:spacing w:val="-48"/>
          <w:kern w:val="28"/>
          <w:sz w:val="32"/>
          <w:szCs w:val="32"/>
        </w:rPr>
        <w:t xml:space="preserve">V   </w:t>
      </w:r>
      <w:r>
        <w:rPr>
          <w:spacing w:val="-48"/>
          <w:kern w:val="28"/>
          <w:sz w:val="32"/>
          <w:szCs w:val="32"/>
        </w:rPr>
        <w:t>3.0</w:t>
      </w:r>
    </w:p>
    <w:p w:rsidR="00EF1A7D" w:rsidRPr="00356CC6" w:rsidRDefault="00EF1A7D" w:rsidP="00FE0BAC">
      <w:pPr>
        <w:spacing w:line="360" w:lineRule="auto"/>
      </w:pPr>
    </w:p>
    <w:p w:rsidR="00EF1A7D" w:rsidRPr="00356CC6" w:rsidRDefault="00EF1A7D" w:rsidP="00FE0BAC">
      <w:pPr>
        <w:spacing w:line="360" w:lineRule="auto"/>
      </w:pPr>
    </w:p>
    <w:p w:rsidR="00EF1A7D" w:rsidRPr="00356CC6" w:rsidRDefault="00EF1A7D" w:rsidP="00FE0BAC">
      <w:pPr>
        <w:spacing w:line="360" w:lineRule="auto"/>
      </w:pPr>
    </w:p>
    <w:p w:rsidR="00EF1A7D" w:rsidRPr="00356CC6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  <w:rPr>
          <w:b/>
          <w:bCs/>
          <w:sz w:val="32"/>
          <w:szCs w:val="32"/>
        </w:rPr>
      </w:pPr>
    </w:p>
    <w:p w:rsidR="00EF1A7D" w:rsidRDefault="00EF1A7D" w:rsidP="00FE0BAC">
      <w:pPr>
        <w:spacing w:line="360" w:lineRule="auto"/>
        <w:rPr>
          <w:b/>
          <w:bCs/>
          <w:sz w:val="32"/>
          <w:szCs w:val="32"/>
        </w:rPr>
      </w:pPr>
    </w:p>
    <w:p w:rsidR="00EF1A7D" w:rsidRDefault="00EF1A7D" w:rsidP="00FE0BAC">
      <w:pPr>
        <w:spacing w:line="360" w:lineRule="auto"/>
        <w:rPr>
          <w:b/>
          <w:bCs/>
          <w:sz w:val="32"/>
          <w:szCs w:val="32"/>
        </w:rPr>
      </w:pPr>
    </w:p>
    <w:p w:rsidR="00EF1A7D" w:rsidRPr="004816C0" w:rsidRDefault="00EF1A7D" w:rsidP="00FE0BAC">
      <w:pPr>
        <w:spacing w:line="360" w:lineRule="auto"/>
        <w:ind w:left="284" w:right="-22"/>
        <w:jc w:val="center"/>
        <w:rPr>
          <w:b/>
          <w:bCs/>
          <w:sz w:val="40"/>
          <w:szCs w:val="40"/>
        </w:rPr>
      </w:pPr>
      <w:r w:rsidRPr="004816C0">
        <w:rPr>
          <w:b/>
          <w:bCs/>
          <w:sz w:val="40"/>
          <w:szCs w:val="40"/>
        </w:rPr>
        <w:t>ÍNDICE</w:t>
      </w:r>
    </w:p>
    <w:p w:rsidR="00EF1A7D" w:rsidRPr="00356CC6" w:rsidRDefault="00EF1A7D" w:rsidP="00FE0BAC">
      <w:pPr>
        <w:spacing w:line="360" w:lineRule="auto"/>
        <w:ind w:left="284" w:right="-22"/>
        <w:jc w:val="center"/>
        <w:rPr>
          <w:b/>
          <w:bCs/>
          <w:sz w:val="28"/>
          <w:szCs w:val="28"/>
          <w:u w:val="single"/>
        </w:rPr>
      </w:pPr>
    </w:p>
    <w:p w:rsidR="00EF1A7D" w:rsidRPr="00356CC6" w:rsidRDefault="00EF1A7D" w:rsidP="00FE0BAC">
      <w:pPr>
        <w:pStyle w:val="TOC1"/>
        <w:tabs>
          <w:tab w:val="left" w:pos="1320"/>
          <w:tab w:val="right" w:leader="dot" w:pos="9607"/>
        </w:tabs>
        <w:spacing w:line="360" w:lineRule="auto"/>
        <w:rPr>
          <w:noProof/>
        </w:rPr>
      </w:pPr>
      <w:r w:rsidRPr="00356CC6">
        <w:rPr>
          <w:lang w:val="es-ES"/>
        </w:rPr>
        <w:fldChar w:fldCharType="begin"/>
      </w:r>
      <w:r w:rsidRPr="00356CC6">
        <w:rPr>
          <w:lang w:val="es-ES"/>
        </w:rPr>
        <w:instrText xml:space="preserve"> TOC \o "1-3" \h \z \u </w:instrText>
      </w:r>
      <w:r w:rsidRPr="00356CC6">
        <w:rPr>
          <w:lang w:val="es-ES"/>
        </w:rPr>
        <w:fldChar w:fldCharType="separate"/>
      </w:r>
      <w:hyperlink w:anchor="_Toc289100764" w:history="1">
        <w:r w:rsidRPr="00356CC6">
          <w:rPr>
            <w:rStyle w:val="Hyperlink"/>
            <w:noProof/>
            <w:color w:val="auto"/>
            <w:lang w:val="es-ES"/>
          </w:rPr>
          <w:t>Sección 1.</w:t>
        </w:r>
        <w:r w:rsidRPr="00356CC6">
          <w:rPr>
            <w:noProof/>
          </w:rPr>
          <w:tab/>
        </w:r>
        <w:r w:rsidRPr="00356CC6">
          <w:rPr>
            <w:rStyle w:val="Hyperlink"/>
            <w:noProof/>
            <w:color w:val="auto"/>
            <w:lang w:val="es-ES"/>
          </w:rPr>
          <w:t>Resumen del Proyecto</w:t>
        </w:r>
        <w:r w:rsidRPr="00356CC6">
          <w:rPr>
            <w:noProof/>
            <w:webHidden/>
          </w:rPr>
          <w:tab/>
        </w:r>
        <w:r w:rsidRPr="00356CC6">
          <w:rPr>
            <w:noProof/>
            <w:webHidden/>
          </w:rPr>
          <w:fldChar w:fldCharType="begin"/>
        </w:r>
        <w:r w:rsidRPr="00356CC6">
          <w:rPr>
            <w:noProof/>
            <w:webHidden/>
          </w:rPr>
          <w:instrText xml:space="preserve"> PAGEREF _Toc289100764 \h </w:instrText>
        </w:r>
        <w:r w:rsidRPr="00356CC6">
          <w:rPr>
            <w:noProof/>
            <w:webHidden/>
          </w:rPr>
        </w:r>
        <w:r w:rsidRPr="00356CC6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Pr="00356CC6">
          <w:rPr>
            <w:noProof/>
            <w:webHidden/>
          </w:rPr>
          <w:fldChar w:fldCharType="end"/>
        </w:r>
      </w:hyperlink>
    </w:p>
    <w:p w:rsidR="00EF1A7D" w:rsidRPr="00356CC6" w:rsidRDefault="00EF1A7D" w:rsidP="00FE0BAC">
      <w:pPr>
        <w:pStyle w:val="TOC2"/>
        <w:tabs>
          <w:tab w:val="left" w:pos="880"/>
          <w:tab w:val="right" w:leader="dot" w:pos="9607"/>
        </w:tabs>
        <w:spacing w:line="360" w:lineRule="auto"/>
        <w:rPr>
          <w:noProof/>
        </w:rPr>
      </w:pPr>
      <w:hyperlink w:anchor="_Toc289100765" w:history="1">
        <w:r w:rsidRPr="00356CC6">
          <w:rPr>
            <w:rStyle w:val="Hyperlink"/>
            <w:noProof/>
            <w:color w:val="auto"/>
            <w:lang w:val="es-ES"/>
          </w:rPr>
          <w:t>1.1</w:t>
        </w:r>
        <w:r w:rsidRPr="00356CC6">
          <w:rPr>
            <w:noProof/>
          </w:rPr>
          <w:tab/>
        </w:r>
        <w:r w:rsidRPr="00356CC6">
          <w:rPr>
            <w:rStyle w:val="Hyperlink"/>
            <w:noProof/>
            <w:color w:val="auto"/>
            <w:lang w:val="es-ES"/>
          </w:rPr>
          <w:t>Descripción del Proyecto</w:t>
        </w:r>
        <w:r w:rsidRPr="00356CC6">
          <w:rPr>
            <w:noProof/>
            <w:webHidden/>
          </w:rPr>
          <w:tab/>
        </w:r>
        <w:r w:rsidRPr="00356CC6">
          <w:rPr>
            <w:noProof/>
            <w:webHidden/>
          </w:rPr>
          <w:fldChar w:fldCharType="begin"/>
        </w:r>
        <w:r w:rsidRPr="00356CC6">
          <w:rPr>
            <w:noProof/>
            <w:webHidden/>
          </w:rPr>
          <w:instrText xml:space="preserve"> PAGEREF _Toc289100765 \h </w:instrText>
        </w:r>
        <w:r w:rsidRPr="00356CC6">
          <w:rPr>
            <w:noProof/>
            <w:webHidden/>
          </w:rPr>
        </w:r>
        <w:r w:rsidRPr="00356CC6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Pr="00356CC6">
          <w:rPr>
            <w:noProof/>
            <w:webHidden/>
          </w:rPr>
          <w:fldChar w:fldCharType="end"/>
        </w:r>
      </w:hyperlink>
    </w:p>
    <w:p w:rsidR="00EF1A7D" w:rsidRPr="00356CC6" w:rsidRDefault="00EF1A7D" w:rsidP="00FE0BAC">
      <w:pPr>
        <w:pStyle w:val="TOC2"/>
        <w:tabs>
          <w:tab w:val="left" w:pos="880"/>
          <w:tab w:val="right" w:leader="dot" w:pos="9607"/>
        </w:tabs>
        <w:spacing w:line="360" w:lineRule="auto"/>
        <w:rPr>
          <w:noProof/>
        </w:rPr>
      </w:pPr>
      <w:hyperlink w:anchor="_Toc289100766" w:history="1">
        <w:r w:rsidRPr="00356CC6">
          <w:rPr>
            <w:rStyle w:val="Hyperlink"/>
            <w:noProof/>
            <w:color w:val="auto"/>
            <w:lang w:val="es-ES"/>
          </w:rPr>
          <w:t>1.2</w:t>
        </w:r>
        <w:r w:rsidRPr="00356CC6">
          <w:rPr>
            <w:noProof/>
          </w:rPr>
          <w:tab/>
        </w:r>
        <w:r w:rsidRPr="00356CC6">
          <w:rPr>
            <w:rStyle w:val="Hyperlink"/>
            <w:noProof/>
            <w:color w:val="auto"/>
            <w:lang w:val="es-ES"/>
          </w:rPr>
          <w:t>Objetivos</w:t>
        </w:r>
        <w:r w:rsidRPr="00356CC6">
          <w:rPr>
            <w:noProof/>
            <w:webHidden/>
          </w:rPr>
          <w:tab/>
        </w:r>
        <w:r w:rsidRPr="00356CC6">
          <w:rPr>
            <w:noProof/>
            <w:webHidden/>
          </w:rPr>
          <w:fldChar w:fldCharType="begin"/>
        </w:r>
        <w:r w:rsidRPr="00356CC6">
          <w:rPr>
            <w:noProof/>
            <w:webHidden/>
          </w:rPr>
          <w:instrText xml:space="preserve"> PAGEREF _Toc289100766 \h </w:instrText>
        </w:r>
        <w:r w:rsidRPr="00356CC6">
          <w:rPr>
            <w:noProof/>
            <w:webHidden/>
          </w:rPr>
        </w:r>
        <w:r w:rsidRPr="00356CC6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Pr="00356CC6">
          <w:rPr>
            <w:noProof/>
            <w:webHidden/>
          </w:rPr>
          <w:fldChar w:fldCharType="end"/>
        </w:r>
      </w:hyperlink>
    </w:p>
    <w:p w:rsidR="00EF1A7D" w:rsidRPr="00356CC6" w:rsidRDefault="00EF1A7D" w:rsidP="00FE0BAC">
      <w:pPr>
        <w:pStyle w:val="TOC2"/>
        <w:tabs>
          <w:tab w:val="left" w:pos="880"/>
          <w:tab w:val="right" w:leader="dot" w:pos="9607"/>
        </w:tabs>
        <w:spacing w:line="360" w:lineRule="auto"/>
        <w:rPr>
          <w:noProof/>
        </w:rPr>
      </w:pPr>
      <w:hyperlink w:anchor="_Toc289100767" w:history="1">
        <w:r w:rsidRPr="00356CC6">
          <w:rPr>
            <w:rStyle w:val="Hyperlink"/>
            <w:noProof/>
            <w:color w:val="auto"/>
            <w:lang w:val="es-ES"/>
          </w:rPr>
          <w:t>1.3</w:t>
        </w:r>
        <w:r w:rsidRPr="00356CC6">
          <w:rPr>
            <w:noProof/>
          </w:rPr>
          <w:tab/>
        </w:r>
        <w:r w:rsidRPr="00356CC6">
          <w:rPr>
            <w:rStyle w:val="Hyperlink"/>
            <w:noProof/>
            <w:color w:val="auto"/>
            <w:lang w:val="es-ES"/>
          </w:rPr>
          <w:t>Alcance</w:t>
        </w:r>
        <w:r w:rsidRPr="00356CC6">
          <w:rPr>
            <w:noProof/>
            <w:webHidden/>
          </w:rPr>
          <w:tab/>
        </w:r>
        <w:r w:rsidRPr="00356CC6">
          <w:rPr>
            <w:noProof/>
            <w:webHidden/>
          </w:rPr>
          <w:fldChar w:fldCharType="begin"/>
        </w:r>
        <w:r w:rsidRPr="00356CC6">
          <w:rPr>
            <w:noProof/>
            <w:webHidden/>
          </w:rPr>
          <w:instrText xml:space="preserve"> PAGEREF _Toc289100767 \h </w:instrText>
        </w:r>
        <w:r w:rsidRPr="00356CC6">
          <w:rPr>
            <w:noProof/>
            <w:webHidden/>
          </w:rPr>
        </w:r>
        <w:r w:rsidRPr="00356CC6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Pr="00356CC6">
          <w:rPr>
            <w:noProof/>
            <w:webHidden/>
          </w:rPr>
          <w:fldChar w:fldCharType="end"/>
        </w:r>
      </w:hyperlink>
    </w:p>
    <w:p w:rsidR="00EF1A7D" w:rsidRPr="00356CC6" w:rsidRDefault="00EF1A7D" w:rsidP="00FE0BAC">
      <w:pPr>
        <w:pStyle w:val="TOC2"/>
        <w:tabs>
          <w:tab w:val="left" w:pos="880"/>
          <w:tab w:val="right" w:leader="dot" w:pos="9607"/>
        </w:tabs>
        <w:spacing w:line="360" w:lineRule="auto"/>
        <w:rPr>
          <w:noProof/>
        </w:rPr>
      </w:pPr>
      <w:hyperlink w:anchor="_Toc289100768" w:history="1">
        <w:r w:rsidRPr="00356CC6">
          <w:rPr>
            <w:rStyle w:val="Hyperlink"/>
            <w:noProof/>
            <w:color w:val="auto"/>
          </w:rPr>
          <w:t>1.4</w:t>
        </w:r>
        <w:r w:rsidRPr="00356CC6">
          <w:rPr>
            <w:noProof/>
          </w:rPr>
          <w:tab/>
        </w:r>
        <w:r w:rsidRPr="00356CC6">
          <w:rPr>
            <w:rStyle w:val="Hyperlink"/>
            <w:noProof/>
            <w:color w:val="auto"/>
          </w:rPr>
          <w:t>Suposiciones</w:t>
        </w:r>
        <w:r w:rsidRPr="00356CC6">
          <w:rPr>
            <w:noProof/>
            <w:webHidden/>
          </w:rPr>
          <w:tab/>
        </w:r>
        <w:r w:rsidRPr="00356CC6">
          <w:rPr>
            <w:noProof/>
            <w:webHidden/>
          </w:rPr>
          <w:fldChar w:fldCharType="begin"/>
        </w:r>
        <w:r w:rsidRPr="00356CC6">
          <w:rPr>
            <w:noProof/>
            <w:webHidden/>
          </w:rPr>
          <w:instrText xml:space="preserve"> PAGEREF _Toc289100768 \h </w:instrText>
        </w:r>
        <w:r w:rsidRPr="00356CC6">
          <w:rPr>
            <w:noProof/>
            <w:webHidden/>
          </w:rPr>
        </w:r>
        <w:r w:rsidRPr="00356CC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Pr="00356CC6">
          <w:rPr>
            <w:noProof/>
            <w:webHidden/>
          </w:rPr>
          <w:fldChar w:fldCharType="end"/>
        </w:r>
      </w:hyperlink>
    </w:p>
    <w:p w:rsidR="00EF1A7D" w:rsidRPr="00356CC6" w:rsidRDefault="00EF1A7D" w:rsidP="00FE0BAC">
      <w:pPr>
        <w:pStyle w:val="TOC1"/>
        <w:tabs>
          <w:tab w:val="left" w:pos="1320"/>
          <w:tab w:val="right" w:leader="dot" w:pos="9607"/>
        </w:tabs>
        <w:spacing w:line="360" w:lineRule="auto"/>
        <w:rPr>
          <w:noProof/>
        </w:rPr>
      </w:pPr>
      <w:hyperlink w:anchor="_Toc289100769" w:history="1">
        <w:r w:rsidRPr="00356CC6">
          <w:rPr>
            <w:rStyle w:val="Hyperlink"/>
            <w:noProof/>
            <w:color w:val="auto"/>
            <w:lang w:val="es-ES"/>
          </w:rPr>
          <w:t xml:space="preserve">Sección 2. </w:t>
        </w:r>
        <w:r w:rsidRPr="00356CC6">
          <w:rPr>
            <w:noProof/>
          </w:rPr>
          <w:tab/>
        </w:r>
        <w:r w:rsidRPr="00356CC6">
          <w:rPr>
            <w:rStyle w:val="Hyperlink"/>
            <w:noProof/>
            <w:color w:val="auto"/>
            <w:lang w:val="es-ES"/>
          </w:rPr>
          <w:t>Organización del Proyecto</w:t>
        </w:r>
        <w:r w:rsidRPr="00356CC6">
          <w:rPr>
            <w:noProof/>
            <w:webHidden/>
          </w:rPr>
          <w:tab/>
        </w:r>
        <w:r w:rsidRPr="00356CC6">
          <w:rPr>
            <w:noProof/>
            <w:webHidden/>
          </w:rPr>
          <w:fldChar w:fldCharType="begin"/>
        </w:r>
        <w:r w:rsidRPr="00356CC6">
          <w:rPr>
            <w:noProof/>
            <w:webHidden/>
          </w:rPr>
          <w:instrText xml:space="preserve"> PAGEREF _Toc289100769 \h </w:instrText>
        </w:r>
        <w:r w:rsidRPr="00356CC6">
          <w:rPr>
            <w:noProof/>
            <w:webHidden/>
          </w:rPr>
        </w:r>
        <w:r w:rsidRPr="00356CC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Pr="00356CC6">
          <w:rPr>
            <w:noProof/>
            <w:webHidden/>
          </w:rPr>
          <w:fldChar w:fldCharType="end"/>
        </w:r>
      </w:hyperlink>
    </w:p>
    <w:p w:rsidR="00EF1A7D" w:rsidRPr="00356CC6" w:rsidRDefault="00EF1A7D" w:rsidP="00FE0BAC">
      <w:pPr>
        <w:pStyle w:val="TOC2"/>
        <w:tabs>
          <w:tab w:val="left" w:pos="880"/>
          <w:tab w:val="right" w:leader="dot" w:pos="9607"/>
        </w:tabs>
        <w:spacing w:line="360" w:lineRule="auto"/>
        <w:rPr>
          <w:noProof/>
        </w:rPr>
      </w:pPr>
      <w:hyperlink w:anchor="_Toc289100770" w:history="1">
        <w:r w:rsidRPr="00356CC6">
          <w:rPr>
            <w:rStyle w:val="Hyperlink"/>
            <w:noProof/>
            <w:color w:val="auto"/>
            <w:lang w:val="es-ES"/>
          </w:rPr>
          <w:t>2.1</w:t>
        </w:r>
        <w:r w:rsidRPr="00356CC6">
          <w:rPr>
            <w:noProof/>
          </w:rPr>
          <w:tab/>
        </w:r>
        <w:r w:rsidRPr="00356CC6">
          <w:rPr>
            <w:rStyle w:val="Hyperlink"/>
            <w:noProof/>
            <w:color w:val="auto"/>
            <w:lang w:val="es-ES"/>
          </w:rPr>
          <w:t>Estructura del Proyecto</w:t>
        </w:r>
        <w:r w:rsidRPr="00356CC6">
          <w:rPr>
            <w:noProof/>
            <w:webHidden/>
          </w:rPr>
          <w:tab/>
        </w:r>
        <w:r w:rsidRPr="00356CC6">
          <w:rPr>
            <w:noProof/>
            <w:webHidden/>
          </w:rPr>
          <w:fldChar w:fldCharType="begin"/>
        </w:r>
        <w:r w:rsidRPr="00356CC6">
          <w:rPr>
            <w:noProof/>
            <w:webHidden/>
          </w:rPr>
          <w:instrText xml:space="preserve"> PAGEREF _Toc289100770 \h </w:instrText>
        </w:r>
        <w:r w:rsidRPr="00356CC6">
          <w:rPr>
            <w:noProof/>
            <w:webHidden/>
          </w:rPr>
        </w:r>
        <w:r w:rsidRPr="00356CC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Pr="00356CC6">
          <w:rPr>
            <w:noProof/>
            <w:webHidden/>
          </w:rPr>
          <w:fldChar w:fldCharType="end"/>
        </w:r>
      </w:hyperlink>
    </w:p>
    <w:p w:rsidR="00EF1A7D" w:rsidRPr="00356CC6" w:rsidRDefault="00EF1A7D" w:rsidP="00FE0BAC">
      <w:pPr>
        <w:pStyle w:val="TOC2"/>
        <w:tabs>
          <w:tab w:val="left" w:pos="880"/>
          <w:tab w:val="right" w:leader="dot" w:pos="9607"/>
        </w:tabs>
        <w:spacing w:line="360" w:lineRule="auto"/>
        <w:rPr>
          <w:noProof/>
        </w:rPr>
      </w:pPr>
      <w:hyperlink w:anchor="_Toc289100771" w:history="1">
        <w:r w:rsidRPr="00356CC6">
          <w:rPr>
            <w:rStyle w:val="Hyperlink"/>
            <w:noProof/>
            <w:color w:val="auto"/>
          </w:rPr>
          <w:t>2.2</w:t>
        </w:r>
        <w:r w:rsidRPr="00356CC6">
          <w:rPr>
            <w:noProof/>
          </w:rPr>
          <w:tab/>
        </w:r>
        <w:r w:rsidRPr="00356CC6">
          <w:rPr>
            <w:rStyle w:val="Hyperlink"/>
            <w:noProof/>
            <w:color w:val="auto"/>
          </w:rPr>
          <w:t>Stakeholders</w:t>
        </w:r>
        <w:r w:rsidRPr="00356CC6">
          <w:rPr>
            <w:noProof/>
            <w:webHidden/>
          </w:rPr>
          <w:tab/>
        </w:r>
        <w:r w:rsidRPr="00356CC6">
          <w:rPr>
            <w:noProof/>
            <w:webHidden/>
          </w:rPr>
          <w:fldChar w:fldCharType="begin"/>
        </w:r>
        <w:r w:rsidRPr="00356CC6">
          <w:rPr>
            <w:noProof/>
            <w:webHidden/>
          </w:rPr>
          <w:instrText xml:space="preserve"> PAGEREF _Toc289100771 \h </w:instrText>
        </w:r>
        <w:r w:rsidRPr="00356CC6">
          <w:rPr>
            <w:noProof/>
            <w:webHidden/>
          </w:rPr>
        </w:r>
        <w:r w:rsidRPr="00356CC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Pr="00356CC6">
          <w:rPr>
            <w:noProof/>
            <w:webHidden/>
          </w:rPr>
          <w:fldChar w:fldCharType="end"/>
        </w:r>
      </w:hyperlink>
    </w:p>
    <w:p w:rsidR="00EF1A7D" w:rsidRPr="00356CC6" w:rsidRDefault="00EF1A7D" w:rsidP="00FE0BAC">
      <w:pPr>
        <w:pStyle w:val="TOC1"/>
        <w:tabs>
          <w:tab w:val="left" w:pos="1320"/>
          <w:tab w:val="right" w:leader="dot" w:pos="9607"/>
        </w:tabs>
        <w:spacing w:line="360" w:lineRule="auto"/>
        <w:rPr>
          <w:noProof/>
        </w:rPr>
      </w:pPr>
      <w:hyperlink w:anchor="_Toc289100772" w:history="1">
        <w:r w:rsidRPr="00356CC6">
          <w:rPr>
            <w:rStyle w:val="Hyperlink"/>
            <w:noProof/>
            <w:color w:val="auto"/>
          </w:rPr>
          <w:t xml:space="preserve">Sección 3. </w:t>
        </w:r>
        <w:r w:rsidRPr="00356CC6">
          <w:rPr>
            <w:noProof/>
          </w:rPr>
          <w:tab/>
        </w:r>
        <w:r w:rsidRPr="00356CC6">
          <w:rPr>
            <w:rStyle w:val="Hyperlink"/>
            <w:noProof/>
            <w:color w:val="auto"/>
          </w:rPr>
          <w:t>Estructura de Trabajo</w:t>
        </w:r>
        <w:r w:rsidRPr="00356CC6">
          <w:rPr>
            <w:noProof/>
            <w:webHidden/>
          </w:rPr>
          <w:tab/>
        </w:r>
        <w:r w:rsidRPr="00356CC6">
          <w:rPr>
            <w:noProof/>
            <w:webHidden/>
          </w:rPr>
          <w:fldChar w:fldCharType="begin"/>
        </w:r>
        <w:r w:rsidRPr="00356CC6">
          <w:rPr>
            <w:noProof/>
            <w:webHidden/>
          </w:rPr>
          <w:instrText xml:space="preserve"> PAGEREF _Toc289100772 \h </w:instrText>
        </w:r>
        <w:r w:rsidRPr="00356CC6">
          <w:rPr>
            <w:noProof/>
            <w:webHidden/>
          </w:rPr>
        </w:r>
        <w:r w:rsidRPr="00356CC6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Pr="00356CC6">
          <w:rPr>
            <w:noProof/>
            <w:webHidden/>
          </w:rPr>
          <w:fldChar w:fldCharType="end"/>
        </w:r>
      </w:hyperlink>
    </w:p>
    <w:p w:rsidR="00EF1A7D" w:rsidRPr="00356CC6" w:rsidRDefault="00EF1A7D" w:rsidP="00FE0BAC">
      <w:pPr>
        <w:pStyle w:val="TOC2"/>
        <w:tabs>
          <w:tab w:val="left" w:pos="880"/>
          <w:tab w:val="right" w:leader="dot" w:pos="9607"/>
        </w:tabs>
        <w:spacing w:line="360" w:lineRule="auto"/>
        <w:rPr>
          <w:noProof/>
        </w:rPr>
      </w:pPr>
      <w:hyperlink w:anchor="_Toc289100773" w:history="1">
        <w:r w:rsidRPr="00356CC6">
          <w:rPr>
            <w:rStyle w:val="Hyperlink"/>
            <w:noProof/>
            <w:color w:val="auto"/>
          </w:rPr>
          <w:t>3.1</w:t>
        </w:r>
        <w:r w:rsidRPr="00356CC6">
          <w:rPr>
            <w:noProof/>
          </w:rPr>
          <w:tab/>
        </w:r>
        <w:r w:rsidRPr="00356CC6">
          <w:rPr>
            <w:rStyle w:val="Hyperlink"/>
            <w:noProof/>
            <w:color w:val="auto"/>
          </w:rPr>
          <w:t>Métodos, Herramientas, y Técnicas</w:t>
        </w:r>
        <w:r w:rsidRPr="00356CC6">
          <w:rPr>
            <w:noProof/>
            <w:webHidden/>
          </w:rPr>
          <w:tab/>
        </w:r>
        <w:r w:rsidRPr="00356CC6">
          <w:rPr>
            <w:noProof/>
            <w:webHidden/>
          </w:rPr>
          <w:fldChar w:fldCharType="begin"/>
        </w:r>
        <w:r w:rsidRPr="00356CC6">
          <w:rPr>
            <w:noProof/>
            <w:webHidden/>
          </w:rPr>
          <w:instrText xml:space="preserve"> PAGEREF _Toc289100773 \h </w:instrText>
        </w:r>
        <w:r w:rsidRPr="00356CC6">
          <w:rPr>
            <w:noProof/>
            <w:webHidden/>
          </w:rPr>
        </w:r>
        <w:r w:rsidRPr="00356CC6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Pr="00356CC6">
          <w:rPr>
            <w:noProof/>
            <w:webHidden/>
          </w:rPr>
          <w:fldChar w:fldCharType="end"/>
        </w:r>
      </w:hyperlink>
    </w:p>
    <w:p w:rsidR="00EF1A7D" w:rsidRPr="00356CC6" w:rsidRDefault="00EF1A7D" w:rsidP="00FE0BAC">
      <w:pPr>
        <w:pStyle w:val="TOC2"/>
        <w:tabs>
          <w:tab w:val="left" w:pos="880"/>
          <w:tab w:val="right" w:leader="dot" w:pos="9607"/>
        </w:tabs>
        <w:spacing w:line="360" w:lineRule="auto"/>
        <w:rPr>
          <w:noProof/>
        </w:rPr>
      </w:pPr>
      <w:hyperlink w:anchor="_Toc289100774" w:history="1">
        <w:r w:rsidRPr="00356CC6">
          <w:rPr>
            <w:rStyle w:val="Hyperlink"/>
            <w:noProof/>
            <w:color w:val="auto"/>
            <w:lang w:val="es-ES"/>
          </w:rPr>
          <w:t>3.2</w:t>
        </w:r>
        <w:r w:rsidRPr="00356CC6">
          <w:rPr>
            <w:noProof/>
          </w:rPr>
          <w:tab/>
        </w:r>
        <w:r w:rsidRPr="00356CC6">
          <w:rPr>
            <w:rStyle w:val="Hyperlink"/>
            <w:noProof/>
            <w:color w:val="auto"/>
            <w:lang w:val="es-ES"/>
          </w:rPr>
          <w:t>Hitos</w:t>
        </w:r>
        <w:r w:rsidRPr="00356CC6">
          <w:rPr>
            <w:noProof/>
            <w:webHidden/>
          </w:rPr>
          <w:tab/>
        </w:r>
        <w:r w:rsidRPr="00356CC6">
          <w:rPr>
            <w:noProof/>
            <w:webHidden/>
          </w:rPr>
          <w:fldChar w:fldCharType="begin"/>
        </w:r>
        <w:r w:rsidRPr="00356CC6">
          <w:rPr>
            <w:noProof/>
            <w:webHidden/>
          </w:rPr>
          <w:instrText xml:space="preserve"> PAGEREF _Toc289100774 \h </w:instrText>
        </w:r>
        <w:r w:rsidRPr="00356CC6">
          <w:rPr>
            <w:noProof/>
            <w:webHidden/>
          </w:rPr>
        </w:r>
        <w:r w:rsidRPr="00356CC6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Pr="00356CC6">
          <w:rPr>
            <w:noProof/>
            <w:webHidden/>
          </w:rPr>
          <w:fldChar w:fldCharType="end"/>
        </w:r>
      </w:hyperlink>
    </w:p>
    <w:p w:rsidR="00EF1A7D" w:rsidRPr="00356CC6" w:rsidRDefault="00EF1A7D" w:rsidP="00FE0BAC">
      <w:pPr>
        <w:pStyle w:val="TOC1"/>
        <w:tabs>
          <w:tab w:val="left" w:pos="1320"/>
          <w:tab w:val="right" w:leader="dot" w:pos="9607"/>
        </w:tabs>
        <w:spacing w:line="360" w:lineRule="auto"/>
        <w:rPr>
          <w:noProof/>
        </w:rPr>
      </w:pPr>
      <w:hyperlink w:anchor="_Toc289100775" w:history="1">
        <w:r w:rsidRPr="00356CC6">
          <w:rPr>
            <w:rStyle w:val="Hyperlink"/>
            <w:noProof/>
            <w:color w:val="auto"/>
          </w:rPr>
          <w:t xml:space="preserve">Sección 4. </w:t>
        </w:r>
        <w:r w:rsidRPr="00356CC6">
          <w:rPr>
            <w:noProof/>
          </w:rPr>
          <w:tab/>
        </w:r>
        <w:r w:rsidRPr="00356CC6">
          <w:rPr>
            <w:rStyle w:val="Hyperlink"/>
            <w:noProof/>
            <w:color w:val="auto"/>
          </w:rPr>
          <w:t>Riesgos</w:t>
        </w:r>
        <w:r w:rsidRPr="00356CC6">
          <w:rPr>
            <w:noProof/>
            <w:webHidden/>
          </w:rPr>
          <w:tab/>
        </w:r>
        <w:r w:rsidRPr="00356CC6">
          <w:rPr>
            <w:noProof/>
            <w:webHidden/>
          </w:rPr>
          <w:fldChar w:fldCharType="begin"/>
        </w:r>
        <w:r w:rsidRPr="00356CC6">
          <w:rPr>
            <w:noProof/>
            <w:webHidden/>
          </w:rPr>
          <w:instrText xml:space="preserve"> PAGEREF _Toc289100775 \h </w:instrText>
        </w:r>
        <w:r w:rsidRPr="00356CC6">
          <w:rPr>
            <w:noProof/>
            <w:webHidden/>
          </w:rPr>
        </w:r>
        <w:r w:rsidRPr="00356CC6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Pr="00356CC6">
          <w:rPr>
            <w:noProof/>
            <w:webHidden/>
          </w:rPr>
          <w:fldChar w:fldCharType="end"/>
        </w:r>
      </w:hyperlink>
    </w:p>
    <w:p w:rsidR="00EF1A7D" w:rsidRPr="00356CC6" w:rsidRDefault="00EF1A7D" w:rsidP="00FE0BAC">
      <w:pPr>
        <w:pStyle w:val="TOC1"/>
        <w:tabs>
          <w:tab w:val="left" w:pos="1320"/>
          <w:tab w:val="right" w:leader="dot" w:pos="9607"/>
        </w:tabs>
        <w:spacing w:line="360" w:lineRule="auto"/>
        <w:rPr>
          <w:noProof/>
        </w:rPr>
      </w:pPr>
      <w:hyperlink w:anchor="_Toc289100776" w:history="1">
        <w:r w:rsidRPr="00356CC6">
          <w:rPr>
            <w:rStyle w:val="Hyperlink"/>
            <w:noProof/>
            <w:color w:val="auto"/>
          </w:rPr>
          <w:t xml:space="preserve">Sección 5. </w:t>
        </w:r>
        <w:r w:rsidRPr="00356CC6">
          <w:rPr>
            <w:noProof/>
          </w:rPr>
          <w:tab/>
        </w:r>
        <w:r w:rsidRPr="00356CC6">
          <w:rPr>
            <w:rStyle w:val="Hyperlink"/>
            <w:noProof/>
            <w:color w:val="auto"/>
          </w:rPr>
          <w:t>Historial de Revisión</w:t>
        </w:r>
        <w:r w:rsidRPr="00356CC6">
          <w:rPr>
            <w:noProof/>
            <w:webHidden/>
          </w:rPr>
          <w:tab/>
        </w:r>
        <w:r w:rsidRPr="00356CC6">
          <w:rPr>
            <w:noProof/>
            <w:webHidden/>
          </w:rPr>
          <w:fldChar w:fldCharType="begin"/>
        </w:r>
        <w:r w:rsidRPr="00356CC6">
          <w:rPr>
            <w:noProof/>
            <w:webHidden/>
          </w:rPr>
          <w:instrText xml:space="preserve"> PAGEREF _Toc289100776 \h </w:instrText>
        </w:r>
        <w:r w:rsidRPr="00356CC6">
          <w:rPr>
            <w:noProof/>
            <w:webHidden/>
          </w:rPr>
        </w:r>
        <w:r w:rsidRPr="00356CC6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Pr="00356CC6">
          <w:rPr>
            <w:noProof/>
            <w:webHidden/>
          </w:rPr>
          <w:fldChar w:fldCharType="end"/>
        </w:r>
      </w:hyperlink>
    </w:p>
    <w:p w:rsidR="00EF1A7D" w:rsidRPr="00356CC6" w:rsidRDefault="00EF1A7D" w:rsidP="00FE0BAC">
      <w:pPr>
        <w:pStyle w:val="TOC1"/>
        <w:tabs>
          <w:tab w:val="left" w:pos="1320"/>
          <w:tab w:val="right" w:leader="dot" w:pos="9607"/>
        </w:tabs>
        <w:spacing w:line="360" w:lineRule="auto"/>
        <w:rPr>
          <w:noProof/>
        </w:rPr>
      </w:pPr>
      <w:hyperlink w:anchor="_Toc289100777" w:history="1">
        <w:r w:rsidRPr="00356CC6">
          <w:rPr>
            <w:rStyle w:val="Hyperlink"/>
            <w:noProof/>
            <w:color w:val="auto"/>
          </w:rPr>
          <w:t xml:space="preserve">Sección 6. </w:t>
        </w:r>
        <w:r w:rsidRPr="00356CC6">
          <w:rPr>
            <w:noProof/>
          </w:rPr>
          <w:tab/>
        </w:r>
        <w:r w:rsidRPr="00356CC6">
          <w:rPr>
            <w:rStyle w:val="Hyperlink"/>
            <w:noProof/>
            <w:color w:val="auto"/>
          </w:rPr>
          <w:t>Aprobación</w:t>
        </w:r>
        <w:r w:rsidRPr="00356CC6">
          <w:rPr>
            <w:noProof/>
            <w:webHidden/>
          </w:rPr>
          <w:tab/>
        </w:r>
        <w:r w:rsidRPr="00356CC6">
          <w:rPr>
            <w:noProof/>
            <w:webHidden/>
          </w:rPr>
          <w:fldChar w:fldCharType="begin"/>
        </w:r>
        <w:r w:rsidRPr="00356CC6">
          <w:rPr>
            <w:noProof/>
            <w:webHidden/>
          </w:rPr>
          <w:instrText xml:space="preserve"> PAGEREF _Toc289100777 \h </w:instrText>
        </w:r>
        <w:r w:rsidRPr="00356CC6">
          <w:rPr>
            <w:noProof/>
            <w:webHidden/>
          </w:rPr>
        </w:r>
        <w:r w:rsidRPr="00356CC6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Pr="00356CC6">
          <w:rPr>
            <w:noProof/>
            <w:webHidden/>
          </w:rPr>
          <w:fldChar w:fldCharType="end"/>
        </w:r>
      </w:hyperlink>
    </w:p>
    <w:p w:rsidR="00EF1A7D" w:rsidRPr="00356CC6" w:rsidRDefault="00EF1A7D" w:rsidP="00FE0BAC">
      <w:pPr>
        <w:spacing w:line="360" w:lineRule="auto"/>
        <w:ind w:left="284" w:right="-22"/>
        <w:jc w:val="both"/>
        <w:rPr>
          <w:lang w:val="es-ES"/>
        </w:rPr>
      </w:pPr>
      <w:r w:rsidRPr="00356CC6">
        <w:rPr>
          <w:lang w:val="es-ES"/>
        </w:rPr>
        <w:fldChar w:fldCharType="end"/>
      </w:r>
    </w:p>
    <w:p w:rsidR="00EF1A7D" w:rsidRDefault="00EF1A7D" w:rsidP="00FE0BAC">
      <w:pPr>
        <w:spacing w:line="360" w:lineRule="auto"/>
        <w:ind w:left="284" w:right="-22"/>
        <w:jc w:val="both"/>
        <w:rPr>
          <w:lang w:val="es-ES"/>
        </w:rPr>
        <w:sectPr w:rsidR="00EF1A7D" w:rsidSect="00FE0BAC">
          <w:headerReference w:type="default" r:id="rId7"/>
          <w:pgSz w:w="12240" w:h="15840"/>
          <w:pgMar w:top="1417" w:right="1467" w:bottom="1843" w:left="1440" w:header="720" w:footer="120" w:gutter="0"/>
          <w:cols w:space="720"/>
          <w:titlePg/>
          <w:rtlGutter/>
          <w:docGrid w:linePitch="360"/>
        </w:sectPr>
      </w:pPr>
      <w:r w:rsidRPr="00356CC6">
        <w:rPr>
          <w:lang w:val="es-ES"/>
        </w:rPr>
        <w:br w:type="page"/>
      </w:r>
    </w:p>
    <w:p w:rsidR="00EF1A7D" w:rsidRPr="00356CC6" w:rsidRDefault="00EF1A7D" w:rsidP="00FE0BAC">
      <w:pPr>
        <w:spacing w:line="360" w:lineRule="auto"/>
        <w:ind w:left="284" w:right="-22"/>
        <w:jc w:val="both"/>
        <w:rPr>
          <w:lang w:val="es-ES"/>
        </w:rPr>
      </w:pPr>
    </w:p>
    <w:p w:rsidR="00EF1A7D" w:rsidRPr="00356CC6" w:rsidRDefault="00EF1A7D" w:rsidP="00FE0BAC">
      <w:pPr>
        <w:pStyle w:val="Heading1"/>
        <w:spacing w:line="360" w:lineRule="auto"/>
        <w:ind w:left="284" w:right="-22"/>
        <w:jc w:val="both"/>
        <w:rPr>
          <w:rFonts w:ascii="Calibri" w:hAnsi="Calibri" w:cs="Calibri"/>
          <w:color w:val="auto"/>
          <w:lang w:val="es-ES"/>
        </w:rPr>
      </w:pPr>
      <w:bookmarkStart w:id="0" w:name="_Toc289100764"/>
      <w:r w:rsidRPr="00356CC6">
        <w:rPr>
          <w:rFonts w:ascii="Calibri" w:hAnsi="Calibri" w:cs="Calibri"/>
          <w:color w:val="auto"/>
          <w:lang w:val="es-ES"/>
        </w:rPr>
        <w:t>Sección 1.Resumen del Proyecto</w:t>
      </w:r>
      <w:bookmarkStart w:id="1" w:name="id_740321286813"/>
      <w:bookmarkEnd w:id="0"/>
      <w:bookmarkEnd w:id="1"/>
    </w:p>
    <w:p w:rsidR="00EF1A7D" w:rsidRPr="00356CC6" w:rsidRDefault="00EF1A7D" w:rsidP="00FE0BAC">
      <w:pPr>
        <w:pStyle w:val="Heading2"/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bookmarkStart w:id="2" w:name="_Toc289100765"/>
      <w:r w:rsidRPr="00356CC6">
        <w:rPr>
          <w:rFonts w:ascii="Calibri" w:hAnsi="Calibri" w:cs="Calibri"/>
          <w:lang w:val="es-ES"/>
        </w:rPr>
        <w:t>1.1</w:t>
      </w:r>
      <w:r w:rsidRPr="00356CC6">
        <w:rPr>
          <w:rFonts w:ascii="Calibri" w:hAnsi="Calibri" w:cs="Calibri"/>
          <w:lang w:val="es-ES"/>
        </w:rPr>
        <w:tab/>
        <w:t>Descripción del Proyecto</w:t>
      </w:r>
      <w:bookmarkEnd w:id="2"/>
    </w:p>
    <w:p w:rsidR="00EF1A7D" w:rsidRPr="00356CC6" w:rsidRDefault="00EF1A7D" w:rsidP="00FE0BAC">
      <w:pPr>
        <w:spacing w:line="360" w:lineRule="auto"/>
        <w:ind w:left="284" w:right="-22"/>
        <w:jc w:val="both"/>
      </w:pPr>
      <w:bookmarkStart w:id="3" w:name="id_1f21518864d6"/>
      <w:bookmarkEnd w:id="3"/>
      <w:r w:rsidRPr="00356CC6">
        <w:t xml:space="preserve">El proyecto consiste en modelar los procesos de las áreas de Administración, Contabilidad y Logística de la Oficina Central de Fe y Alegría Perú e integrarlo al modelado previamente realizado en la Tesis “Modelo de Negocios Empresarial de la Oficina Central Fe y Alegría” de los Ingenieros Nelly Chang Chong y Miguel Concha Álvarez, y de esta manera, obtener la Arquitectura de Negocios de la Oficina Central de Fe y Alegría Perú. </w:t>
      </w:r>
    </w:p>
    <w:p w:rsidR="00EF1A7D" w:rsidRPr="00356CC6" w:rsidRDefault="00EF1A7D" w:rsidP="00FE0BAC">
      <w:pPr>
        <w:spacing w:line="360" w:lineRule="auto"/>
        <w:ind w:left="284" w:right="-22"/>
        <w:jc w:val="both"/>
      </w:pPr>
      <w:r>
        <w:t>En base a esta arquitectura, s</w:t>
      </w:r>
      <w:r w:rsidRPr="00356CC6">
        <w:t>e</w:t>
      </w:r>
      <w:r>
        <w:t xml:space="preserve"> podrá construir el Sistema de Información, que en un futuro se implementará</w:t>
      </w:r>
      <w:r w:rsidRPr="00356CC6">
        <w:t xml:space="preserve"> y desplegar</w:t>
      </w:r>
      <w:r>
        <w:t>á</w:t>
      </w:r>
      <w:r w:rsidRPr="00356CC6">
        <w:t xml:space="preserve"> dentro de la Oficina Central de Fe y Alegría Perú.</w:t>
      </w:r>
    </w:p>
    <w:p w:rsidR="00EF1A7D" w:rsidRPr="00505FC9" w:rsidRDefault="00EF1A7D" w:rsidP="00FE0BAC">
      <w:pPr>
        <w:pStyle w:val="Heading2"/>
        <w:spacing w:line="360" w:lineRule="auto"/>
        <w:ind w:left="284" w:right="-22"/>
        <w:jc w:val="both"/>
        <w:rPr>
          <w:rFonts w:ascii="Calibri" w:hAnsi="Calibri" w:cs="Calibri"/>
        </w:rPr>
      </w:pPr>
      <w:bookmarkStart w:id="4" w:name="_Toc289100766"/>
    </w:p>
    <w:p w:rsidR="00EF1A7D" w:rsidRPr="00356CC6" w:rsidRDefault="00EF1A7D" w:rsidP="00FE0BAC">
      <w:pPr>
        <w:pStyle w:val="Heading2"/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r w:rsidRPr="00356CC6">
        <w:rPr>
          <w:rFonts w:ascii="Calibri" w:hAnsi="Calibri" w:cs="Calibri"/>
          <w:lang w:val="es-ES"/>
        </w:rPr>
        <w:t>1.2</w:t>
      </w:r>
      <w:r w:rsidRPr="00356CC6">
        <w:rPr>
          <w:rFonts w:ascii="Calibri" w:hAnsi="Calibri" w:cs="Calibri"/>
          <w:lang w:val="es-ES"/>
        </w:rPr>
        <w:tab/>
        <w:t>Objetivos</w:t>
      </w:r>
      <w:bookmarkStart w:id="5" w:name="id_04801a1c6957"/>
      <w:bookmarkEnd w:id="4"/>
      <w:bookmarkEnd w:id="5"/>
    </w:p>
    <w:p w:rsidR="00EF1A7D" w:rsidRPr="00620977" w:rsidRDefault="00EF1A7D" w:rsidP="00FE0BAC">
      <w:pPr>
        <w:pStyle w:val="Organizacin"/>
        <w:spacing w:line="360" w:lineRule="auto"/>
        <w:ind w:left="284" w:right="-22"/>
        <w:jc w:val="both"/>
        <w:rPr>
          <w:rFonts w:ascii="Calibri" w:hAnsi="Calibri" w:cs="Calibri"/>
          <w:spacing w:val="-5"/>
          <w:kern w:val="0"/>
          <w:sz w:val="22"/>
          <w:szCs w:val="22"/>
        </w:rPr>
      </w:pPr>
      <w:r w:rsidRPr="00356CC6">
        <w:rPr>
          <w:rFonts w:ascii="Calibri" w:hAnsi="Calibri" w:cs="Calibri"/>
          <w:spacing w:val="0"/>
          <w:kern w:val="0"/>
          <w:sz w:val="22"/>
          <w:szCs w:val="22"/>
        </w:rPr>
        <w:t>El proyecto tiene como objetivo general elaborar la Arquitectura de Negocios que refleje todos los procesos de la Oficina Central de Fe y Alegría</w:t>
      </w:r>
      <w:r>
        <w:rPr>
          <w:rFonts w:ascii="Calibri" w:hAnsi="Calibri" w:cs="Calibri"/>
          <w:spacing w:val="0"/>
          <w:kern w:val="0"/>
          <w:sz w:val="22"/>
          <w:szCs w:val="22"/>
        </w:rPr>
        <w:t xml:space="preserve"> Perú</w:t>
      </w:r>
      <w:r w:rsidRPr="00356CC6">
        <w:rPr>
          <w:rFonts w:ascii="Calibri" w:hAnsi="Calibri" w:cs="Calibri"/>
          <w:spacing w:val="0"/>
          <w:kern w:val="0"/>
          <w:sz w:val="22"/>
          <w:szCs w:val="22"/>
        </w:rPr>
        <w:t xml:space="preserve">. Asimismo, los objetivos específicos que ayudarán a lograr este objetivo general son: </w:t>
      </w:r>
      <w:r>
        <w:rPr>
          <w:rFonts w:ascii="Calibri" w:hAnsi="Calibri" w:cs="Calibri"/>
          <w:spacing w:val="0"/>
          <w:kern w:val="0"/>
          <w:sz w:val="22"/>
          <w:szCs w:val="22"/>
        </w:rPr>
        <w:t>p</w:t>
      </w:r>
      <w:r>
        <w:rPr>
          <w:rFonts w:ascii="Calibri" w:hAnsi="Calibri" w:cs="Calibri"/>
          <w:spacing w:val="-5"/>
          <w:kern w:val="0"/>
          <w:sz w:val="22"/>
          <w:szCs w:val="22"/>
        </w:rPr>
        <w:t>rimero, c</w:t>
      </w:r>
      <w:r w:rsidRPr="00620977">
        <w:rPr>
          <w:rFonts w:ascii="Calibri" w:hAnsi="Calibri" w:cs="Calibri"/>
          <w:spacing w:val="-5"/>
          <w:kern w:val="0"/>
          <w:sz w:val="22"/>
          <w:szCs w:val="22"/>
        </w:rPr>
        <w:t xml:space="preserve">ompletar el modelado de los Macroprocesos de </w:t>
      </w:r>
      <w:r>
        <w:rPr>
          <w:rFonts w:ascii="Calibri" w:hAnsi="Calibri" w:cs="Calibri"/>
          <w:spacing w:val="-5"/>
          <w:kern w:val="0"/>
          <w:sz w:val="22"/>
          <w:szCs w:val="22"/>
        </w:rPr>
        <w:t>Gestión de Abastecimiento, Contabilidad y Presupuestos; y Gestión de Obras Civiles; segundo, realizar el modelado de los Macroprocesos de Gestión de Recursos Humanos, Gestión de Control de Pagos y Gestión de  Educación Rural; tercero, i</w:t>
      </w:r>
      <w:r w:rsidRPr="00620977">
        <w:rPr>
          <w:rFonts w:ascii="Calibri" w:hAnsi="Calibri" w:cs="Calibri"/>
          <w:spacing w:val="-5"/>
          <w:kern w:val="0"/>
          <w:sz w:val="22"/>
          <w:szCs w:val="22"/>
        </w:rPr>
        <w:t>ntegrar los nuevos procesos definidos con los que fueron desarrollados en el Proyecto de Tesis “Modelo de Negocios Empresarial de l</w:t>
      </w:r>
      <w:r>
        <w:rPr>
          <w:rFonts w:ascii="Calibri" w:hAnsi="Calibri" w:cs="Calibri"/>
          <w:spacing w:val="-5"/>
          <w:kern w:val="0"/>
          <w:sz w:val="22"/>
          <w:szCs w:val="22"/>
        </w:rPr>
        <w:t>a Oficina Central Fe y Alegría” y, por último, actualizar todos los documentos elaborados en el Proyecto de Tesis “Modelo de Negocios Empresarial de la Oficina Central Fe y Alegría”.</w:t>
      </w:r>
    </w:p>
    <w:p w:rsidR="00EF1A7D" w:rsidRDefault="00EF1A7D" w:rsidP="00FE0BAC">
      <w:pPr>
        <w:pStyle w:val="Organizacin"/>
        <w:spacing w:line="360" w:lineRule="auto"/>
        <w:ind w:left="284" w:right="-22"/>
        <w:jc w:val="both"/>
        <w:rPr>
          <w:rFonts w:ascii="Calibri" w:hAnsi="Calibri" w:cs="Calibri"/>
          <w:spacing w:val="-5"/>
          <w:kern w:val="0"/>
          <w:sz w:val="24"/>
          <w:szCs w:val="24"/>
        </w:rPr>
      </w:pPr>
    </w:p>
    <w:p w:rsidR="00EF1A7D" w:rsidRPr="00356CC6" w:rsidRDefault="00EF1A7D" w:rsidP="00FE0BAC">
      <w:pPr>
        <w:pStyle w:val="Heading2"/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bookmarkStart w:id="6" w:name="_Toc289100767"/>
      <w:r w:rsidRPr="00356CC6">
        <w:rPr>
          <w:rFonts w:ascii="Calibri" w:hAnsi="Calibri" w:cs="Calibri"/>
          <w:lang w:val="es-ES"/>
        </w:rPr>
        <w:t>1.3</w:t>
      </w:r>
      <w:r w:rsidRPr="00356CC6">
        <w:rPr>
          <w:rFonts w:ascii="Calibri" w:hAnsi="Calibri" w:cs="Calibri"/>
          <w:lang w:val="es-ES"/>
        </w:rPr>
        <w:tab/>
        <w:t>Alcance</w:t>
      </w:r>
      <w:bookmarkEnd w:id="6"/>
    </w:p>
    <w:tbl>
      <w:tblPr>
        <w:tblW w:w="0" w:type="auto"/>
        <w:tblInd w:w="-106" w:type="dxa"/>
        <w:tblLook w:val="0000"/>
      </w:tblPr>
      <w:tblGrid>
        <w:gridCol w:w="9072"/>
      </w:tblGrid>
      <w:tr w:rsidR="00EF1A7D" w:rsidRPr="00D54898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rPr>
                <w:b/>
                <w:bCs/>
              </w:rPr>
            </w:pPr>
            <w:r w:rsidRPr="00356CC6">
              <w:rPr>
                <w:b/>
                <w:bCs/>
              </w:rPr>
              <w:t>Inclusiones del Proyecto</w:t>
            </w:r>
          </w:p>
        </w:tc>
      </w:tr>
      <w:tr w:rsidR="00EF1A7D" w:rsidRPr="00D54898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line="360" w:lineRule="auto"/>
              <w:jc w:val="both"/>
            </w:pPr>
            <w:r w:rsidRPr="00D54898">
              <w:t>La actualización y/o desarrollo de los siguientes documentos del Modelo de Negocios Empresarial (EBM):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Mapa de Procesos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Mapa de Procesos - Objetivos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Definición  de Procesos</w:t>
            </w:r>
          </w:p>
          <w:p w:rsidR="00EF1A7D" w:rsidRPr="00D54898" w:rsidRDefault="00EF1A7D" w:rsidP="00FE0BAC">
            <w:pPr>
              <w:numPr>
                <w:ilvl w:val="1"/>
                <w:numId w:val="15"/>
              </w:numPr>
              <w:spacing w:after="0" w:line="360" w:lineRule="auto"/>
              <w:jc w:val="both"/>
            </w:pPr>
            <w:r w:rsidRPr="00D54898">
              <w:t>Macroproceso de Contabilidad y Presupuestos</w:t>
            </w:r>
          </w:p>
          <w:p w:rsidR="00EF1A7D" w:rsidRPr="00D54898" w:rsidRDefault="00EF1A7D" w:rsidP="00FE0BAC">
            <w:pPr>
              <w:numPr>
                <w:ilvl w:val="1"/>
                <w:numId w:val="15"/>
              </w:numPr>
              <w:spacing w:after="0" w:line="360" w:lineRule="auto"/>
              <w:jc w:val="both"/>
            </w:pPr>
            <w:r w:rsidRPr="00D54898">
              <w:t>Macroproceso de Gestión de Abastecimiento</w:t>
            </w:r>
          </w:p>
          <w:p w:rsidR="00EF1A7D" w:rsidRPr="00D54898" w:rsidRDefault="00EF1A7D" w:rsidP="00FE0BAC">
            <w:pPr>
              <w:numPr>
                <w:ilvl w:val="1"/>
                <w:numId w:val="15"/>
              </w:numPr>
              <w:spacing w:after="0" w:line="360" w:lineRule="auto"/>
              <w:jc w:val="both"/>
            </w:pPr>
            <w:r w:rsidRPr="00D54898">
              <w:t>Macroproceso de Gestión de  Obras Civiles</w:t>
            </w:r>
          </w:p>
          <w:p w:rsidR="00EF1A7D" w:rsidRPr="00D54898" w:rsidRDefault="00EF1A7D" w:rsidP="00FE0BAC">
            <w:pPr>
              <w:numPr>
                <w:ilvl w:val="1"/>
                <w:numId w:val="15"/>
              </w:numPr>
              <w:spacing w:after="0" w:line="360" w:lineRule="auto"/>
              <w:jc w:val="both"/>
            </w:pPr>
            <w:r w:rsidRPr="00D54898">
              <w:t>Macroproceso de Gestión de Recursos Humanos</w:t>
            </w:r>
          </w:p>
          <w:p w:rsidR="00EF1A7D" w:rsidRPr="00D54898" w:rsidRDefault="00EF1A7D" w:rsidP="00FE0BAC">
            <w:pPr>
              <w:numPr>
                <w:ilvl w:val="1"/>
                <w:numId w:val="15"/>
              </w:numPr>
              <w:spacing w:after="0" w:line="360" w:lineRule="auto"/>
              <w:jc w:val="both"/>
            </w:pPr>
            <w:r w:rsidRPr="00D54898">
              <w:t>Macroproceso de Gestión de Control de Pagos</w:t>
            </w:r>
          </w:p>
          <w:p w:rsidR="00EF1A7D" w:rsidRPr="00D54898" w:rsidRDefault="00EF1A7D" w:rsidP="00FE0BAC">
            <w:pPr>
              <w:numPr>
                <w:ilvl w:val="1"/>
                <w:numId w:val="15"/>
              </w:numPr>
              <w:spacing w:after="0" w:line="360" w:lineRule="auto"/>
              <w:jc w:val="both"/>
            </w:pPr>
            <w:r w:rsidRPr="00D54898">
              <w:t>Macroproceso de Educación Rural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Arquitectura de Procesos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Matriz de Asignación de Responsabilidades (RAM)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Stakeholders Empresariales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Modelo de Dominio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Reglas de Negocio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Mapeo Entidad – Proceso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Priorización de Procesos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Priorización de Entidades</w:t>
            </w:r>
          </w:p>
          <w:p w:rsidR="00EF1A7D" w:rsidRPr="00D54898" w:rsidRDefault="00EF1A7D" w:rsidP="00FE0BAC">
            <w:pPr>
              <w:pStyle w:val="BodyText"/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Descomposición Funcional</w:t>
            </w:r>
          </w:p>
        </w:tc>
      </w:tr>
    </w:tbl>
    <w:p w:rsidR="00EF1A7D" w:rsidRPr="00356CC6" w:rsidRDefault="00EF1A7D" w:rsidP="00FE0BAC">
      <w:pPr>
        <w:spacing w:line="360" w:lineRule="auto"/>
        <w:ind w:left="284" w:right="-22"/>
        <w:jc w:val="both"/>
      </w:pPr>
    </w:p>
    <w:tbl>
      <w:tblPr>
        <w:tblW w:w="0" w:type="auto"/>
        <w:tblInd w:w="-106" w:type="dxa"/>
        <w:tblLook w:val="0000"/>
      </w:tblPr>
      <w:tblGrid>
        <w:gridCol w:w="9072"/>
      </w:tblGrid>
      <w:tr w:rsidR="00EF1A7D" w:rsidRPr="00D54898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line="360" w:lineRule="auto"/>
              <w:ind w:left="284" w:right="-22"/>
            </w:pPr>
            <w:r w:rsidRPr="00356CC6">
              <w:rPr>
                <w:b/>
                <w:bCs/>
              </w:rPr>
              <w:t>Exclusiones del Proyecto</w:t>
            </w:r>
          </w:p>
        </w:tc>
      </w:tr>
      <w:tr w:rsidR="00EF1A7D" w:rsidRPr="00D54898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pStyle w:val="BodyText"/>
              <w:spacing w:after="0" w:line="360" w:lineRule="auto"/>
            </w:pPr>
            <w:r w:rsidRPr="00D54898">
              <w:t>El modelamiento de los procesos que realiza los colegios de Fe y Alegría.</w:t>
            </w:r>
          </w:p>
        </w:tc>
      </w:tr>
      <w:tr w:rsidR="00EF1A7D" w:rsidRPr="00D54898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pStyle w:val="BodyText"/>
              <w:spacing w:after="0" w:line="360" w:lineRule="auto"/>
            </w:pPr>
            <w:r w:rsidRPr="00D54898">
              <w:t>La elaboración del Portafolio de Proyectos.</w:t>
            </w:r>
          </w:p>
        </w:tc>
      </w:tr>
      <w:tr w:rsidR="00EF1A7D" w:rsidRPr="00D54898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pStyle w:val="BodyText"/>
              <w:spacing w:after="0" w:line="360" w:lineRule="auto"/>
            </w:pPr>
            <w:r w:rsidRPr="00D54898">
              <w:t>La elaboración de la Arquitectura de Aplicaciones de la Oficina Central de Fe y Alegría Perú.</w:t>
            </w:r>
          </w:p>
        </w:tc>
      </w:tr>
      <w:tr w:rsidR="00EF1A7D" w:rsidRPr="00D54898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pStyle w:val="BodyText"/>
              <w:spacing w:after="0" w:line="360" w:lineRule="auto"/>
            </w:pPr>
            <w:r w:rsidRPr="00D54898">
              <w:t xml:space="preserve">La elaboración de la Arquitectura de Redes de la Oficina Central de Fe y Alegría Perú. </w:t>
            </w:r>
          </w:p>
        </w:tc>
      </w:tr>
      <w:tr w:rsidR="00EF1A7D" w:rsidRPr="00D54898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pStyle w:val="BodyText"/>
              <w:spacing w:after="0" w:line="360" w:lineRule="auto"/>
            </w:pPr>
            <w:r w:rsidRPr="00D54898">
              <w:t xml:space="preserve">La elaboración de la Arquitectura de Datos de la Oficina Central de Fe y Alegría Perú. </w:t>
            </w:r>
          </w:p>
        </w:tc>
      </w:tr>
    </w:tbl>
    <w:p w:rsidR="00EF1A7D" w:rsidRPr="00356CC6" w:rsidRDefault="00EF1A7D" w:rsidP="00FE0BAC">
      <w:pPr>
        <w:spacing w:line="360" w:lineRule="auto"/>
        <w:ind w:left="284" w:right="-22"/>
        <w:jc w:val="both"/>
      </w:pPr>
      <w:bookmarkStart w:id="7" w:name="id_c505500338fa"/>
      <w:bookmarkEnd w:id="7"/>
    </w:p>
    <w:p w:rsidR="00EF1A7D" w:rsidRPr="00356CC6" w:rsidRDefault="00EF1A7D" w:rsidP="00FE0BAC">
      <w:pPr>
        <w:pStyle w:val="Heading2"/>
        <w:spacing w:line="360" w:lineRule="auto"/>
        <w:ind w:left="284" w:right="-22"/>
        <w:jc w:val="both"/>
        <w:rPr>
          <w:rFonts w:ascii="Calibri" w:hAnsi="Calibri" w:cs="Calibri"/>
        </w:rPr>
      </w:pPr>
      <w:bookmarkStart w:id="8" w:name="_Toc289100768"/>
      <w:r w:rsidRPr="00356CC6">
        <w:rPr>
          <w:rFonts w:ascii="Calibri" w:hAnsi="Calibri" w:cs="Calibri"/>
        </w:rPr>
        <w:t>1.4</w:t>
      </w:r>
      <w:r w:rsidRPr="00356CC6">
        <w:rPr>
          <w:rFonts w:ascii="Calibri" w:hAnsi="Calibri" w:cs="Calibri"/>
        </w:rPr>
        <w:tab/>
        <w:t>Suposiciones</w:t>
      </w:r>
      <w:bookmarkEnd w:id="8"/>
    </w:p>
    <w:p w:rsidR="00EF1A7D" w:rsidRPr="004F568B" w:rsidRDefault="00EF1A7D" w:rsidP="00FE0BAC">
      <w:pPr>
        <w:pStyle w:val="ListBullet2"/>
        <w:numPr>
          <w:ilvl w:val="0"/>
          <w:numId w:val="20"/>
        </w:numPr>
        <w:ind w:right="-22"/>
        <w:jc w:val="both"/>
        <w:rPr>
          <w:b w:val="0"/>
          <w:bCs w:val="0"/>
          <w:spacing w:val="0"/>
        </w:rPr>
      </w:pPr>
      <w:bookmarkStart w:id="9" w:name="id_3b7b16c4cd90"/>
      <w:bookmarkEnd w:id="9"/>
      <w:r w:rsidRPr="004F568B">
        <w:rPr>
          <w:b w:val="0"/>
          <w:bCs w:val="0"/>
          <w:spacing w:val="0"/>
        </w:rPr>
        <w:t>Se asume que los procesos desarrollados en el proyecto “Modelo de Negocios Empresarial de la Oficina Central Fe y Alegría Perú” están correctamente definidos.</w:t>
      </w:r>
    </w:p>
    <w:p w:rsidR="00EF1A7D" w:rsidRPr="004F568B" w:rsidRDefault="00EF1A7D" w:rsidP="00FE0BAC">
      <w:pPr>
        <w:pStyle w:val="ListBullet2"/>
        <w:numPr>
          <w:ilvl w:val="0"/>
          <w:numId w:val="20"/>
        </w:numPr>
        <w:ind w:right="-22"/>
        <w:jc w:val="both"/>
        <w:rPr>
          <w:b w:val="0"/>
          <w:bCs w:val="0"/>
          <w:spacing w:val="0"/>
        </w:rPr>
      </w:pPr>
      <w:r w:rsidRPr="004F568B">
        <w:rPr>
          <w:b w:val="0"/>
          <w:bCs w:val="0"/>
          <w:spacing w:val="0"/>
        </w:rPr>
        <w:t>Se asume que la empresa virtual QA cumplirá con las fechas pactadas para la entrega de los documentos revisados.</w:t>
      </w:r>
    </w:p>
    <w:p w:rsidR="00EF1A7D" w:rsidRPr="004F568B" w:rsidRDefault="00EF1A7D" w:rsidP="00FE0BAC">
      <w:pPr>
        <w:pStyle w:val="ListBullet2"/>
        <w:numPr>
          <w:ilvl w:val="0"/>
          <w:numId w:val="20"/>
        </w:numPr>
        <w:ind w:right="-22"/>
        <w:jc w:val="both"/>
        <w:rPr>
          <w:b w:val="0"/>
          <w:bCs w:val="0"/>
          <w:spacing w:val="0"/>
        </w:rPr>
      </w:pPr>
      <w:r w:rsidRPr="004F568B">
        <w:rPr>
          <w:b w:val="0"/>
          <w:bCs w:val="0"/>
          <w:spacing w:val="0"/>
        </w:rPr>
        <w:t>Se asume que el cliente apoyará a la toma de requerimientos y recopilación de información.</w:t>
      </w:r>
    </w:p>
    <w:p w:rsidR="00EF1A7D" w:rsidRPr="004F568B" w:rsidRDefault="00EF1A7D" w:rsidP="00FE0BAC">
      <w:pPr>
        <w:pStyle w:val="ListBullet2"/>
        <w:numPr>
          <w:ilvl w:val="0"/>
          <w:numId w:val="20"/>
        </w:numPr>
        <w:ind w:right="-22"/>
        <w:jc w:val="both"/>
        <w:rPr>
          <w:b w:val="0"/>
          <w:bCs w:val="0"/>
          <w:spacing w:val="0"/>
        </w:rPr>
      </w:pPr>
      <w:r w:rsidRPr="004F568B">
        <w:rPr>
          <w:b w:val="0"/>
          <w:bCs w:val="0"/>
          <w:spacing w:val="0"/>
        </w:rPr>
        <w:t>Se asume que la empresa virtual Educa-T y el comité  realizarán la correcta comunicación, con el equipo del proyecto sobre la realización de exposiciones  o cambios en las fechas de presentación de los avances.</w:t>
      </w:r>
    </w:p>
    <w:p w:rsidR="00EF1A7D" w:rsidRPr="00356CC6" w:rsidRDefault="00EF1A7D" w:rsidP="00FE0BAC">
      <w:pPr>
        <w:pStyle w:val="ListParagraph"/>
        <w:spacing w:line="360" w:lineRule="auto"/>
        <w:ind w:left="284" w:right="-22"/>
        <w:jc w:val="both"/>
        <w:rPr>
          <w:lang w:val="es-ES"/>
        </w:rPr>
      </w:pPr>
    </w:p>
    <w:p w:rsidR="00EF1A7D" w:rsidRPr="00356CC6" w:rsidRDefault="00EF1A7D" w:rsidP="00FE0BAC">
      <w:pPr>
        <w:pStyle w:val="ListParagraph"/>
        <w:spacing w:line="360" w:lineRule="auto"/>
        <w:ind w:left="284" w:right="-22"/>
        <w:jc w:val="both"/>
        <w:rPr>
          <w:lang w:val="es-ES"/>
        </w:rPr>
      </w:pPr>
    </w:p>
    <w:p w:rsidR="00EF1A7D" w:rsidRPr="00356CC6" w:rsidRDefault="00EF1A7D" w:rsidP="00FE0BAC">
      <w:pPr>
        <w:pStyle w:val="Heading1"/>
        <w:spacing w:line="360" w:lineRule="auto"/>
        <w:ind w:left="284" w:right="-22"/>
        <w:jc w:val="both"/>
        <w:rPr>
          <w:rFonts w:ascii="Calibri" w:hAnsi="Calibri" w:cs="Calibri"/>
          <w:color w:val="auto"/>
          <w:lang w:val="es-ES"/>
        </w:rPr>
      </w:pPr>
      <w:bookmarkStart w:id="10" w:name="_Toc289100769"/>
      <w:r w:rsidRPr="00356CC6">
        <w:rPr>
          <w:rFonts w:ascii="Calibri" w:hAnsi="Calibri" w:cs="Calibri"/>
          <w:color w:val="auto"/>
          <w:lang w:val="es-ES"/>
        </w:rPr>
        <w:t>Sección 2. Organización del Proyecto</w:t>
      </w:r>
      <w:bookmarkStart w:id="11" w:name="id_268a6e2fad3a"/>
      <w:bookmarkEnd w:id="10"/>
      <w:bookmarkEnd w:id="11"/>
    </w:p>
    <w:p w:rsidR="00EF1A7D" w:rsidRPr="00356CC6" w:rsidRDefault="00EF1A7D" w:rsidP="00FE0BAC">
      <w:pPr>
        <w:pStyle w:val="Heading2"/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bookmarkStart w:id="12" w:name="_Toc289100770"/>
      <w:r w:rsidRPr="00356CC6">
        <w:rPr>
          <w:rFonts w:ascii="Calibri" w:hAnsi="Calibri" w:cs="Calibri"/>
          <w:lang w:val="es-ES"/>
        </w:rPr>
        <w:t>2.1</w:t>
      </w:r>
      <w:r w:rsidRPr="00356CC6">
        <w:rPr>
          <w:rFonts w:ascii="Calibri" w:hAnsi="Calibri" w:cs="Calibri"/>
          <w:lang w:val="es-ES"/>
        </w:rPr>
        <w:tab/>
      </w:r>
      <w:bookmarkStart w:id="13" w:name="id_d63218d15d35"/>
      <w:bookmarkEnd w:id="13"/>
      <w:r w:rsidRPr="00356CC6">
        <w:rPr>
          <w:rFonts w:ascii="Calibri" w:hAnsi="Calibri" w:cs="Calibri"/>
          <w:lang w:val="es-ES"/>
        </w:rPr>
        <w:t>Estructura del Proyecto</w:t>
      </w:r>
      <w:bookmarkEnd w:id="12"/>
    </w:p>
    <w:tbl>
      <w:tblPr>
        <w:tblW w:w="0" w:type="auto"/>
        <w:tblInd w:w="-106" w:type="dxa"/>
        <w:tblLook w:val="0000"/>
      </w:tblPr>
      <w:tblGrid>
        <w:gridCol w:w="4536"/>
        <w:gridCol w:w="4394"/>
      </w:tblGrid>
      <w:tr w:rsidR="00EF1A7D" w:rsidRPr="00D54898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 w:rsidRPr="00356CC6">
              <w:rPr>
                <w:b/>
                <w:bCs/>
              </w:rPr>
              <w:t>RESPONSABLE</w:t>
            </w:r>
          </w:p>
        </w:tc>
      </w:tr>
      <w:tr w:rsidR="00EF1A7D" w:rsidRPr="00D54898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rFonts w:eastAsia="SimSun"/>
                <w:b/>
                <w:bCs/>
              </w:rPr>
            </w:pPr>
            <w:r>
              <w:rPr>
                <w:rFonts w:eastAsia="SimSun"/>
                <w:b/>
                <w:bCs/>
              </w:rPr>
              <w:t>Jefe</w:t>
            </w:r>
            <w:r w:rsidRPr="00356CC6">
              <w:rPr>
                <w:rFonts w:eastAsia="SimSun"/>
                <w:b/>
                <w:bCs/>
              </w:rPr>
              <w:t xml:space="preserve"> de Proyecto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center"/>
            </w:pPr>
            <w:r w:rsidRPr="00356CC6">
              <w:rPr>
                <w:rFonts w:eastAsia="SimSun"/>
              </w:rPr>
              <w:t>José Fernando Ramos Ramírez</w:t>
            </w:r>
          </w:p>
        </w:tc>
      </w:tr>
      <w:tr w:rsidR="00EF1A7D" w:rsidRPr="00D54898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rFonts w:eastAsia="SimSun"/>
                <w:b/>
                <w:bCs/>
              </w:rPr>
            </w:pPr>
            <w:r w:rsidRPr="00356CC6">
              <w:rPr>
                <w:rFonts w:eastAsia="SimSun"/>
                <w:b/>
                <w:bCs/>
              </w:rPr>
              <w:t>Modelador de Negocios Empresarial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center"/>
            </w:pPr>
            <w:r w:rsidRPr="00356CC6">
              <w:rPr>
                <w:rFonts w:eastAsia="SimSun"/>
              </w:rPr>
              <w:t>Susan Pamela  Rios Sarmiento</w:t>
            </w:r>
          </w:p>
        </w:tc>
      </w:tr>
      <w:tr w:rsidR="00EF1A7D" w:rsidRPr="00D54898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rFonts w:eastAsia="SimSun"/>
                <w:b/>
                <w:bCs/>
              </w:rPr>
            </w:pPr>
            <w:r w:rsidRPr="00356CC6">
              <w:rPr>
                <w:rFonts w:eastAsia="SimSun"/>
                <w:b/>
                <w:bCs/>
              </w:rPr>
              <w:t>Ingeniero de Procesos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center"/>
            </w:pPr>
            <w:r w:rsidRPr="00356CC6">
              <w:rPr>
                <w:rFonts w:eastAsia="SimSun"/>
              </w:rPr>
              <w:t>José Fernando Ramos Ramírez</w:t>
            </w:r>
          </w:p>
        </w:tc>
      </w:tr>
    </w:tbl>
    <w:p w:rsidR="00EF1A7D" w:rsidRPr="00356CC6" w:rsidRDefault="00EF1A7D" w:rsidP="00FE0BAC">
      <w:pPr>
        <w:spacing w:line="360" w:lineRule="auto"/>
        <w:ind w:left="284" w:right="-22"/>
        <w:jc w:val="both"/>
      </w:pPr>
      <w:bookmarkStart w:id="14" w:name="id_fd76ffed77dd"/>
      <w:bookmarkEnd w:id="14"/>
    </w:p>
    <w:p w:rsidR="00EF1A7D" w:rsidRPr="00356CC6" w:rsidRDefault="00EF1A7D" w:rsidP="00FE0BAC">
      <w:pPr>
        <w:pStyle w:val="Heading2"/>
        <w:spacing w:line="360" w:lineRule="auto"/>
        <w:ind w:left="284" w:right="-22"/>
        <w:jc w:val="both"/>
        <w:rPr>
          <w:rFonts w:ascii="Calibri" w:hAnsi="Calibri" w:cs="Calibri"/>
        </w:rPr>
      </w:pPr>
      <w:bookmarkStart w:id="15" w:name="_Toc289100771"/>
      <w:r w:rsidRPr="00356CC6">
        <w:rPr>
          <w:rFonts w:ascii="Calibri" w:hAnsi="Calibri" w:cs="Calibri"/>
        </w:rPr>
        <w:t>2.2</w:t>
      </w:r>
      <w:r w:rsidRPr="00356CC6">
        <w:rPr>
          <w:rFonts w:ascii="Calibri" w:hAnsi="Calibri" w:cs="Calibri"/>
        </w:rPr>
        <w:tab/>
        <w:t>Stakeholders</w:t>
      </w:r>
      <w:bookmarkEnd w:id="15"/>
    </w:p>
    <w:tbl>
      <w:tblPr>
        <w:tblW w:w="0" w:type="auto"/>
        <w:tblInd w:w="-106" w:type="dxa"/>
        <w:tblLook w:val="0000"/>
      </w:tblPr>
      <w:tblGrid>
        <w:gridCol w:w="6662"/>
        <w:gridCol w:w="2268"/>
      </w:tblGrid>
      <w:tr w:rsidR="00EF1A7D" w:rsidRPr="00D54898"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 w:rsidRPr="00356CC6">
              <w:rPr>
                <w:b/>
                <w:bCs/>
              </w:rPr>
              <w:t>FUNCIÓN DEL STAKEHOLDER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 w:rsidRPr="00356CC6">
              <w:rPr>
                <w:b/>
                <w:bCs/>
              </w:rPr>
              <w:t>STAKEHOLDER</w:t>
            </w:r>
          </w:p>
        </w:tc>
      </w:tr>
      <w:tr w:rsidR="00EF1A7D" w:rsidRPr="00D54898"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center"/>
            </w:pPr>
            <w:r w:rsidRPr="00D54898">
              <w:t>Los administrativos son los que realicen diversos procesos para la gestión de los colegios Fe y Alegría de Perú. Como representante de estos usuarios e intermediario d</w:t>
            </w:r>
            <w:r>
              <w:t>irecto contamos con el Sr. Martí</w:t>
            </w:r>
            <w:r w:rsidRPr="00D54898">
              <w:t>n Chocano.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center"/>
            </w:pPr>
            <w:r w:rsidRPr="00D54898">
              <w:rPr>
                <w:b/>
                <w:bCs/>
              </w:rPr>
              <w:t>Administrativos</w:t>
            </w:r>
          </w:p>
        </w:tc>
      </w:tr>
      <w:tr w:rsidR="00EF1A7D" w:rsidRPr="00D54898"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center"/>
            </w:pPr>
            <w:r w:rsidRPr="00D54898">
              <w:t>Los directores de la Oficina Central Fe y Alegría.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center"/>
            </w:pPr>
            <w:r w:rsidRPr="00D54898">
              <w:rPr>
                <w:b/>
                <w:bCs/>
              </w:rPr>
              <w:t>Directivos</w:t>
            </w:r>
          </w:p>
        </w:tc>
      </w:tr>
    </w:tbl>
    <w:p w:rsidR="00EF1A7D" w:rsidRPr="00356CC6" w:rsidRDefault="00EF1A7D" w:rsidP="00FE0BAC">
      <w:pPr>
        <w:pStyle w:val="Heading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  <w:bookmarkStart w:id="16" w:name="id_c3b7e9daa367"/>
      <w:bookmarkStart w:id="17" w:name="_Toc289100772"/>
      <w:bookmarkEnd w:id="16"/>
      <w:r w:rsidRPr="00356CC6">
        <w:rPr>
          <w:rFonts w:ascii="Calibri" w:hAnsi="Calibri" w:cs="Calibri"/>
          <w:color w:val="auto"/>
        </w:rPr>
        <w:t>Sección 3. Estructura de Trabajo</w:t>
      </w:r>
      <w:bookmarkStart w:id="18" w:name="id_0544a61097f7"/>
      <w:bookmarkEnd w:id="17"/>
      <w:bookmarkEnd w:id="18"/>
    </w:p>
    <w:p w:rsidR="00EF1A7D" w:rsidRPr="00356CC6" w:rsidRDefault="00EF1A7D" w:rsidP="00FE0BAC">
      <w:pPr>
        <w:pStyle w:val="Heading2"/>
        <w:spacing w:line="360" w:lineRule="auto"/>
        <w:ind w:left="284" w:right="-22"/>
        <w:jc w:val="both"/>
        <w:rPr>
          <w:rFonts w:ascii="Calibri" w:hAnsi="Calibri" w:cs="Calibri"/>
        </w:rPr>
      </w:pPr>
      <w:bookmarkStart w:id="19" w:name="_Toc289100773"/>
      <w:r w:rsidRPr="00356CC6">
        <w:rPr>
          <w:rFonts w:ascii="Calibri" w:hAnsi="Calibri" w:cs="Calibri"/>
        </w:rPr>
        <w:t>3.1</w:t>
      </w:r>
      <w:r w:rsidRPr="00356CC6">
        <w:rPr>
          <w:rFonts w:ascii="Calibri" w:hAnsi="Calibri" w:cs="Calibri"/>
        </w:rPr>
        <w:tab/>
        <w:t>Métodos, Herramientas, y Técnicas</w:t>
      </w:r>
      <w:bookmarkEnd w:id="19"/>
    </w:p>
    <w:p w:rsidR="00EF1A7D" w:rsidRPr="00356CC6" w:rsidRDefault="00EF1A7D" w:rsidP="00FE0BAC">
      <w:pPr>
        <w:spacing w:line="360" w:lineRule="auto"/>
        <w:ind w:left="284" w:right="-22"/>
        <w:jc w:val="both"/>
      </w:pPr>
      <w:r w:rsidRPr="00356CC6">
        <w:t>Para la Gestión del Proyecto, el equipo utilizará la Guía del PMBOK (Project Management Body of Knowledge), en las áreas de:</w:t>
      </w:r>
    </w:p>
    <w:p w:rsidR="00EF1A7D" w:rsidRPr="00356CC6" w:rsidRDefault="00EF1A7D" w:rsidP="00FE0BAC">
      <w:pPr>
        <w:pStyle w:val="ListBullet2"/>
        <w:numPr>
          <w:ilvl w:val="0"/>
          <w:numId w:val="18"/>
        </w:numPr>
        <w:ind w:right="-22"/>
        <w:jc w:val="both"/>
        <w:rPr>
          <w:b w:val="0"/>
          <w:bCs w:val="0"/>
        </w:rPr>
      </w:pPr>
      <w:r w:rsidRPr="00356CC6">
        <w:rPr>
          <w:b w:val="0"/>
          <w:bCs w:val="0"/>
        </w:rPr>
        <w:t>Gestión del Alcance del Proyecto</w:t>
      </w:r>
    </w:p>
    <w:p w:rsidR="00EF1A7D" w:rsidRPr="00356CC6" w:rsidRDefault="00EF1A7D" w:rsidP="00FE0BAC">
      <w:pPr>
        <w:pStyle w:val="ListBullet2"/>
        <w:numPr>
          <w:ilvl w:val="0"/>
          <w:numId w:val="18"/>
        </w:numPr>
        <w:ind w:right="-22"/>
        <w:jc w:val="both"/>
        <w:rPr>
          <w:b w:val="0"/>
          <w:bCs w:val="0"/>
        </w:rPr>
      </w:pPr>
      <w:r w:rsidRPr="00356CC6">
        <w:rPr>
          <w:b w:val="0"/>
          <w:bCs w:val="0"/>
        </w:rPr>
        <w:t>Gestión del Tiempo del Proyecto</w:t>
      </w:r>
    </w:p>
    <w:p w:rsidR="00EF1A7D" w:rsidRPr="00356CC6" w:rsidRDefault="00EF1A7D" w:rsidP="00FE0BAC">
      <w:pPr>
        <w:pStyle w:val="ListBullet2"/>
        <w:numPr>
          <w:ilvl w:val="0"/>
          <w:numId w:val="18"/>
        </w:numPr>
        <w:ind w:right="-22"/>
        <w:jc w:val="both"/>
        <w:rPr>
          <w:b w:val="0"/>
          <w:bCs w:val="0"/>
        </w:rPr>
      </w:pPr>
      <w:r w:rsidRPr="00356CC6">
        <w:rPr>
          <w:b w:val="0"/>
          <w:bCs w:val="0"/>
        </w:rPr>
        <w:t>Gestión de los Riesgos del Proyecto</w:t>
      </w:r>
    </w:p>
    <w:p w:rsidR="00EF1A7D" w:rsidRPr="00356CC6" w:rsidRDefault="00EF1A7D" w:rsidP="00FE0BAC">
      <w:pPr>
        <w:pStyle w:val="ListBullet2"/>
        <w:ind w:left="284" w:right="-22"/>
        <w:jc w:val="both"/>
        <w:rPr>
          <w:b w:val="0"/>
          <w:bCs w:val="0"/>
        </w:rPr>
      </w:pPr>
    </w:p>
    <w:p w:rsidR="00EF1A7D" w:rsidRPr="00356CC6" w:rsidRDefault="00EF1A7D" w:rsidP="00FE0BAC">
      <w:pPr>
        <w:pStyle w:val="ListBullet2"/>
        <w:ind w:left="284" w:right="-22"/>
        <w:jc w:val="both"/>
        <w:rPr>
          <w:b w:val="0"/>
          <w:bCs w:val="0"/>
        </w:rPr>
      </w:pPr>
      <w:r w:rsidRPr="00356CC6">
        <w:rPr>
          <w:b w:val="0"/>
          <w:bCs w:val="0"/>
        </w:rPr>
        <w:t>Asimismo, para el desarrollo del Proyecto, se empleará la metodología EUP (Enterprise Unified Process), en su disciplina EBM (</w:t>
      </w:r>
      <w:r>
        <w:rPr>
          <w:b w:val="0"/>
          <w:bCs w:val="0"/>
        </w:rPr>
        <w:t>Enterprise Business Modeling).</w:t>
      </w:r>
    </w:p>
    <w:p w:rsidR="00EF1A7D" w:rsidRPr="00356CC6" w:rsidRDefault="00EF1A7D" w:rsidP="00FE0BAC">
      <w:pPr>
        <w:pStyle w:val="ListBullet2"/>
        <w:ind w:left="284" w:right="-22"/>
        <w:jc w:val="both"/>
        <w:rPr>
          <w:b w:val="0"/>
          <w:bCs w:val="0"/>
        </w:rPr>
      </w:pPr>
    </w:p>
    <w:p w:rsidR="00EF1A7D" w:rsidRPr="00356CC6" w:rsidRDefault="00EF1A7D" w:rsidP="00FE0BAC">
      <w:pPr>
        <w:pStyle w:val="ListBullet2"/>
        <w:ind w:left="284" w:right="-22"/>
        <w:jc w:val="both"/>
        <w:rPr>
          <w:b w:val="0"/>
          <w:bCs w:val="0"/>
        </w:rPr>
      </w:pPr>
      <w:r w:rsidRPr="00356CC6">
        <w:rPr>
          <w:b w:val="0"/>
          <w:bCs w:val="0"/>
        </w:rPr>
        <w:t xml:space="preserve">Además, todos los entregables elaborados serán presentados al Gerente de Proyectos y Recursos Humanos y al Gerente General de la Empresa Educa-T, antes de ser entregados a la Empresa Virtual QA, para que sean revisados por el equipo asignado a la inspección. </w:t>
      </w:r>
    </w:p>
    <w:p w:rsidR="00EF1A7D" w:rsidRPr="00356CC6" w:rsidRDefault="00EF1A7D" w:rsidP="00FE0BAC">
      <w:pPr>
        <w:pStyle w:val="ListBullet2"/>
        <w:ind w:left="284" w:right="-22"/>
        <w:jc w:val="both"/>
        <w:rPr>
          <w:b w:val="0"/>
          <w:bCs w:val="0"/>
        </w:rPr>
      </w:pPr>
      <w:r w:rsidRPr="00356CC6">
        <w:rPr>
          <w:b w:val="0"/>
          <w:bCs w:val="0"/>
        </w:rPr>
        <w:t>Finalmente, todos los cambios por realizar en el proyecto, serán consultados con el Gerente/Asesor de la Empresa Educa-T, y en caso proceda(n) el (los) cambio(s),  será(n) notificado(s)  a los stakeholders del Proyecto.</w:t>
      </w:r>
    </w:p>
    <w:p w:rsidR="00EF1A7D" w:rsidRPr="00356CC6" w:rsidRDefault="00EF1A7D" w:rsidP="00FE0BAC">
      <w:pPr>
        <w:spacing w:line="360" w:lineRule="auto"/>
        <w:ind w:left="284" w:right="-22"/>
        <w:jc w:val="both"/>
        <w:rPr>
          <w:lang w:val="es-ES"/>
        </w:rPr>
      </w:pPr>
    </w:p>
    <w:p w:rsidR="00EF1A7D" w:rsidRPr="00356CC6" w:rsidRDefault="00EF1A7D" w:rsidP="00FE0BAC">
      <w:pPr>
        <w:pStyle w:val="Heading2"/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bookmarkStart w:id="20" w:name="_Toc289100774"/>
      <w:r w:rsidRPr="00356CC6">
        <w:rPr>
          <w:rFonts w:ascii="Calibri" w:hAnsi="Calibri" w:cs="Calibri"/>
          <w:lang w:val="es-ES"/>
        </w:rPr>
        <w:t>3.2</w:t>
      </w:r>
      <w:r w:rsidRPr="00356CC6">
        <w:rPr>
          <w:rFonts w:ascii="Calibri" w:hAnsi="Calibri" w:cs="Calibri"/>
          <w:lang w:val="es-ES"/>
        </w:rPr>
        <w:tab/>
        <w:t>Hitos</w:t>
      </w:r>
      <w:bookmarkEnd w:id="20"/>
    </w:p>
    <w:tbl>
      <w:tblPr>
        <w:tblW w:w="0" w:type="auto"/>
        <w:tblInd w:w="-106" w:type="dxa"/>
        <w:tblLook w:val="0000"/>
      </w:tblPr>
      <w:tblGrid>
        <w:gridCol w:w="5812"/>
        <w:gridCol w:w="3260"/>
      </w:tblGrid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</w:pPr>
            <w:r w:rsidRPr="00356CC6">
              <w:rPr>
                <w:b/>
                <w:bCs/>
              </w:rPr>
              <w:t>HITO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</w:pPr>
            <w:r w:rsidRPr="00356CC6">
              <w:rPr>
                <w:b/>
                <w:bCs/>
              </w:rPr>
              <w:t>FECHA ESTIMADA DE TÉRMINO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t>HITO 1:</w:t>
            </w:r>
            <w:r w:rsidRPr="00D54898">
              <w:t xml:space="preserve"> Aceptación del Cliente del Plan del Proyecto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t>Semana 2 del Ciclo 2011-01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t>HITO 2:</w:t>
            </w:r>
            <w:r w:rsidRPr="00D54898">
              <w:t xml:space="preserve"> Finalización de los Macroprocesos de Gestión de Obras Civiles y Gestión de Abastecimiento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t>Semana 9 del Ciclo 2011-01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t>HITO 3:</w:t>
            </w:r>
            <w:r>
              <w:rPr>
                <w:b/>
                <w:bCs/>
              </w:rPr>
              <w:t xml:space="preserve"> </w:t>
            </w:r>
            <w:r w:rsidRPr="00D54898">
              <w:t>Finalización de los Macroprocesos  de Gestión de Control de Pagos y, Contabilidad y Presupuestos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t>Semana 13 del Ciclo 2011-01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t>HITO 4:</w:t>
            </w:r>
            <w:r w:rsidRPr="00D54898">
              <w:t xml:space="preserve"> Aceptación del cliente de los Macroprocesos de Gestión de Obras Civiles, Gestión de Abastecimiento, Gestión de Control de Pagos y,  Contabilidad y Presupuestos.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t>Semana 14 del Ciclo 2011-01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t>HITO 5:</w:t>
            </w:r>
            <w:r>
              <w:rPr>
                <w:b/>
                <w:bCs/>
              </w:rPr>
              <w:t xml:space="preserve"> </w:t>
            </w:r>
            <w:r w:rsidRPr="00D54898">
              <w:t>Finalización de los Macroprocesos de Gestión de Recursos Humanos y Gestión de Educación Rural.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t>Semana 5 del Ciclo 2011-02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t xml:space="preserve">HITO 6: </w:t>
            </w:r>
            <w:r w:rsidRPr="00D54898">
              <w:t>Aceptación del cliente de los Macroprocesos de Gestión de Recursos Humanos y Gestión de Educación Rural.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t>Semana 8 del Ciclo 2011-02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t xml:space="preserve">HITO 7: </w:t>
            </w:r>
            <w:r w:rsidRPr="00D54898">
              <w:t>Finalización de la Arquitectura de Negocios.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t>Semana 13 del Ciclo 2011-02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t xml:space="preserve">HITO 8: </w:t>
            </w:r>
            <w:r w:rsidRPr="00D54898">
              <w:t>Obtención del Certificado de QA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t>Semana 14 del Ciclo 2011-02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t xml:space="preserve">HITO 9: </w:t>
            </w:r>
            <w:r w:rsidRPr="00D54898">
              <w:t>Aceptación del cliente de la Arquitectura de Negocios.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t>Semana 15 del Ciclo 2011-02</w:t>
            </w:r>
          </w:p>
        </w:tc>
      </w:tr>
    </w:tbl>
    <w:p w:rsidR="00EF1A7D" w:rsidRDefault="00EF1A7D" w:rsidP="00FE0BAC">
      <w:pPr>
        <w:pStyle w:val="Heading2"/>
        <w:tabs>
          <w:tab w:val="left" w:pos="567"/>
        </w:tabs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bookmarkStart w:id="21" w:name="_Toc289100775"/>
    </w:p>
    <w:p w:rsidR="00EF1A7D" w:rsidRPr="009E3284" w:rsidRDefault="00EF1A7D" w:rsidP="00FE0BAC">
      <w:pPr>
        <w:spacing w:line="360" w:lineRule="auto"/>
        <w:rPr>
          <w:lang w:val="es-ES"/>
        </w:rPr>
        <w:sectPr w:rsidR="00EF1A7D" w:rsidRPr="009E3284" w:rsidSect="00FE0BAC">
          <w:headerReference w:type="first" r:id="rId8"/>
          <w:pgSz w:w="12240" w:h="15840"/>
          <w:pgMar w:top="1417" w:right="1467" w:bottom="1843" w:left="1440" w:header="720" w:footer="120" w:gutter="0"/>
          <w:cols w:space="720"/>
          <w:titlePg/>
          <w:docGrid w:linePitch="360"/>
        </w:sectPr>
      </w:pPr>
    </w:p>
    <w:p w:rsidR="00EF1A7D" w:rsidRDefault="00EF1A7D" w:rsidP="00FE0BAC">
      <w:pPr>
        <w:pStyle w:val="Heading2"/>
        <w:tabs>
          <w:tab w:val="left" w:pos="567"/>
        </w:tabs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r w:rsidRPr="00356CC6">
        <w:rPr>
          <w:rFonts w:ascii="Calibri" w:hAnsi="Calibri" w:cs="Calibri"/>
          <w:lang w:val="es-ES"/>
        </w:rPr>
        <w:t>3.3 Cronograma del Proyecto</w:t>
      </w:r>
    </w:p>
    <w:p w:rsidR="00EF1A7D" w:rsidRPr="00FD7A6C" w:rsidRDefault="00EF1A7D" w:rsidP="00FE0BAC">
      <w:pPr>
        <w:pStyle w:val="Heading2"/>
        <w:tabs>
          <w:tab w:val="left" w:pos="567"/>
        </w:tabs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ab/>
      </w:r>
      <w:r>
        <w:rPr>
          <w:rFonts w:ascii="Calibri" w:hAnsi="Calibri" w:cs="Calibri"/>
          <w:lang w:val="es-ES"/>
        </w:rPr>
        <w:tab/>
        <w:t xml:space="preserve">3.3.1 </w:t>
      </w:r>
      <w:r>
        <w:rPr>
          <w:rFonts w:ascii="Calibri" w:hAnsi="Calibri" w:cs="Calibri"/>
          <w:b w:val="0"/>
          <w:bCs w:val="0"/>
        </w:rPr>
        <w:t>Calendario de Proyecto d</w:t>
      </w:r>
      <w:r w:rsidRPr="00FD7A6C">
        <w:rPr>
          <w:rFonts w:ascii="Calibri" w:hAnsi="Calibri" w:cs="Calibri"/>
          <w:b w:val="0"/>
          <w:bCs w:val="0"/>
        </w:rPr>
        <w:t>el Ciclo 2011 – I.</w:t>
      </w:r>
    </w:p>
    <w:p w:rsidR="00EF1A7D" w:rsidRDefault="00EF1A7D" w:rsidP="00FE0BAC">
      <w:pPr>
        <w:spacing w:line="360" w:lineRule="auto"/>
        <w:jc w:val="center"/>
      </w:pPr>
      <w:r w:rsidRPr="00D54898"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style="width:646.5pt;height:347.25pt;visibility:visible">
            <v:imagedata r:id="rId9" o:title=""/>
          </v:shape>
        </w:pict>
      </w:r>
    </w:p>
    <w:p w:rsidR="00EF1A7D" w:rsidRPr="00105352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  <w:r w:rsidRPr="00D54898">
        <w:rPr>
          <w:noProof/>
          <w:lang w:val="en-US" w:eastAsia="en-US"/>
        </w:rPr>
        <w:pict>
          <v:shape id="Imagen 6" o:spid="_x0000_i1026" type="#_x0000_t75" style="width:643.5pt;height:303pt;visibility:visible">
            <v:imagedata r:id="rId10" o:title=""/>
          </v:shape>
        </w:pict>
      </w:r>
    </w:p>
    <w:p w:rsidR="00EF1A7D" w:rsidRDefault="00EF1A7D" w:rsidP="00FE0BAC">
      <w:pPr>
        <w:pStyle w:val="Heading2"/>
        <w:tabs>
          <w:tab w:val="left" w:pos="567"/>
        </w:tabs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ab/>
      </w:r>
    </w:p>
    <w:p w:rsidR="00EF1A7D" w:rsidRDefault="00EF1A7D" w:rsidP="00FE0BAC">
      <w:pPr>
        <w:pStyle w:val="Heading2"/>
        <w:tabs>
          <w:tab w:val="left" w:pos="567"/>
        </w:tabs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</w:p>
    <w:p w:rsidR="00EF1A7D" w:rsidRPr="009E3284" w:rsidRDefault="00EF1A7D" w:rsidP="00FE0BAC">
      <w:pPr>
        <w:spacing w:line="360" w:lineRule="auto"/>
        <w:rPr>
          <w:lang w:val="es-ES"/>
        </w:rPr>
      </w:pPr>
    </w:p>
    <w:p w:rsidR="00EF1A7D" w:rsidRPr="00FD7A6C" w:rsidRDefault="00EF1A7D" w:rsidP="00FE0BAC">
      <w:pPr>
        <w:pStyle w:val="Heading2"/>
        <w:tabs>
          <w:tab w:val="left" w:pos="567"/>
        </w:tabs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ab/>
        <w:t xml:space="preserve">3.3.2 </w:t>
      </w:r>
      <w:r>
        <w:rPr>
          <w:rFonts w:ascii="Calibri" w:hAnsi="Calibri" w:cs="Calibri"/>
          <w:b w:val="0"/>
          <w:bCs w:val="0"/>
        </w:rPr>
        <w:t>Calendario de Proyecto d</w:t>
      </w:r>
      <w:r w:rsidRPr="00FD7A6C">
        <w:rPr>
          <w:rFonts w:ascii="Calibri" w:hAnsi="Calibri" w:cs="Calibri"/>
          <w:b w:val="0"/>
          <w:bCs w:val="0"/>
        </w:rPr>
        <w:t>el Ci</w:t>
      </w:r>
      <w:r>
        <w:rPr>
          <w:rFonts w:ascii="Calibri" w:hAnsi="Calibri" w:cs="Calibri"/>
          <w:b w:val="0"/>
          <w:bCs w:val="0"/>
        </w:rPr>
        <w:t>clo 2011 – II (Proyectado)</w:t>
      </w:r>
    </w:p>
    <w:p w:rsidR="00EF1A7D" w:rsidRDefault="00EF1A7D" w:rsidP="00FE0BAC">
      <w:pPr>
        <w:spacing w:line="360" w:lineRule="auto"/>
        <w:jc w:val="center"/>
        <w:rPr>
          <w:lang w:val="es-ES"/>
        </w:rPr>
      </w:pPr>
      <w:r w:rsidRPr="00D54898">
        <w:rPr>
          <w:noProof/>
          <w:lang w:val="en-US" w:eastAsia="en-US"/>
        </w:rPr>
        <w:pict>
          <v:shape id="Imagen 7" o:spid="_x0000_i1027" type="#_x0000_t75" style="width:614.25pt;height:426pt;visibility:visible">
            <v:imagedata r:id="rId11" o:title=""/>
          </v:shape>
        </w:pict>
      </w:r>
    </w:p>
    <w:p w:rsidR="00EF1A7D" w:rsidRDefault="00EF1A7D" w:rsidP="00FE0BAC">
      <w:pPr>
        <w:spacing w:line="360" w:lineRule="auto"/>
        <w:rPr>
          <w:lang w:val="es-ES"/>
        </w:rPr>
      </w:pPr>
    </w:p>
    <w:p w:rsidR="00EF1A7D" w:rsidRDefault="00EF1A7D" w:rsidP="00FE0BAC">
      <w:pPr>
        <w:spacing w:line="360" w:lineRule="auto"/>
        <w:rPr>
          <w:lang w:val="es-ES"/>
        </w:rPr>
      </w:pPr>
      <w:r w:rsidRPr="00D54898">
        <w:rPr>
          <w:noProof/>
          <w:lang w:val="en-US" w:eastAsia="en-US"/>
        </w:rPr>
        <w:pict>
          <v:shape id="Imagen 8" o:spid="_x0000_i1028" type="#_x0000_t75" style="width:649.5pt;height:393pt;visibility:visible">
            <v:imagedata r:id="rId12" o:title=""/>
          </v:shape>
        </w:pict>
      </w:r>
    </w:p>
    <w:p w:rsidR="00EF1A7D" w:rsidRDefault="00EF1A7D" w:rsidP="00FE0BAC">
      <w:pPr>
        <w:spacing w:line="360" w:lineRule="auto"/>
        <w:rPr>
          <w:lang w:val="es-ES"/>
        </w:rPr>
      </w:pPr>
    </w:p>
    <w:p w:rsidR="00EF1A7D" w:rsidRPr="00FD7A6C" w:rsidRDefault="00EF1A7D" w:rsidP="00FE0BAC">
      <w:pPr>
        <w:spacing w:line="360" w:lineRule="auto"/>
        <w:rPr>
          <w:lang w:val="es-ES"/>
        </w:rPr>
        <w:sectPr w:rsidR="00EF1A7D" w:rsidRPr="00FD7A6C" w:rsidSect="004F568B">
          <w:pgSz w:w="15840" w:h="12240" w:orient="landscape"/>
          <w:pgMar w:top="1417" w:right="1440" w:bottom="1469" w:left="1418" w:header="720" w:footer="119" w:gutter="0"/>
          <w:cols w:space="720"/>
          <w:titlePg/>
          <w:docGrid w:linePitch="360"/>
        </w:sectPr>
      </w:pPr>
    </w:p>
    <w:p w:rsidR="00EF1A7D" w:rsidRPr="00356CC6" w:rsidRDefault="00EF1A7D" w:rsidP="00FE0BAC">
      <w:pPr>
        <w:pStyle w:val="Heading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  <w:r w:rsidRPr="00356CC6">
        <w:rPr>
          <w:rFonts w:ascii="Calibri" w:hAnsi="Calibri" w:cs="Calibri"/>
          <w:color w:val="auto"/>
        </w:rPr>
        <w:t xml:space="preserve">Sección 4. </w:t>
      </w:r>
      <w:r w:rsidRPr="00356CC6">
        <w:rPr>
          <w:rFonts w:ascii="Calibri" w:hAnsi="Calibri" w:cs="Calibri"/>
          <w:color w:val="auto"/>
        </w:rPr>
        <w:tab/>
        <w:t>Riesgos</w:t>
      </w:r>
      <w:bookmarkEnd w:id="21"/>
    </w:p>
    <w:p w:rsidR="00EF1A7D" w:rsidRPr="00356CC6" w:rsidRDefault="00EF1A7D" w:rsidP="00FE0BAC">
      <w:pPr>
        <w:spacing w:line="360" w:lineRule="auto"/>
        <w:ind w:left="284" w:right="-22"/>
        <w:jc w:val="both"/>
        <w:rPr>
          <w:b/>
          <w:bCs/>
          <w:sz w:val="28"/>
          <w:szCs w:val="28"/>
        </w:rPr>
      </w:pPr>
    </w:p>
    <w:tbl>
      <w:tblPr>
        <w:tblW w:w="0" w:type="auto"/>
        <w:tblInd w:w="-106" w:type="dxa"/>
        <w:tblLook w:val="0000"/>
      </w:tblPr>
      <w:tblGrid>
        <w:gridCol w:w="8930"/>
      </w:tblGrid>
      <w:tr w:rsidR="00EF1A7D" w:rsidRPr="00D54898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center"/>
            </w:pPr>
            <w:r w:rsidRPr="00356CC6">
              <w:rPr>
                <w:b/>
                <w:bCs/>
              </w:rPr>
              <w:t>RIESGOS</w:t>
            </w:r>
          </w:p>
        </w:tc>
      </w:tr>
      <w:tr w:rsidR="00EF1A7D" w:rsidRPr="00D54898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  <w:r w:rsidRPr="00D54898">
              <w:t>Falta de colaboración por parte de las autoridades de la Oficina Central de Fe y Alegría para ofrecer la información necesaria para el desarrollo del proyecto “Arquitectura de Negocios de la Oficina Central de Fe y Alegría Perú”.</w:t>
            </w:r>
          </w:p>
        </w:tc>
      </w:tr>
      <w:tr w:rsidR="00EF1A7D" w:rsidRPr="00D54898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  <w:r w:rsidRPr="00D54898">
              <w:t>Carencia de recursos asignados al proyecto por parte de la Gerencia de Proyectos y Recursos Humanos de la Empresa Virtual Educa-T.</w:t>
            </w:r>
          </w:p>
        </w:tc>
      </w:tr>
      <w:tr w:rsidR="00EF1A7D" w:rsidRPr="00D54898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  <w:r w:rsidRPr="00D54898">
              <w:t>Cambios radicales en los procesos de la Oficina Central de Fe y Alegría después de que hayan sido modelados.</w:t>
            </w:r>
          </w:p>
        </w:tc>
      </w:tr>
    </w:tbl>
    <w:p w:rsidR="00EF1A7D" w:rsidRDefault="00EF1A7D" w:rsidP="00FE0BAC">
      <w:pPr>
        <w:pStyle w:val="Heading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  <w:bookmarkStart w:id="22" w:name="id_20628d39998a"/>
      <w:bookmarkStart w:id="23" w:name="_Toc289100776"/>
      <w:bookmarkEnd w:id="22"/>
    </w:p>
    <w:p w:rsidR="00EF1A7D" w:rsidRDefault="00EF1A7D" w:rsidP="00FE0BAC">
      <w:pPr>
        <w:pStyle w:val="Heading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</w:p>
    <w:p w:rsidR="00EF1A7D" w:rsidRDefault="00EF1A7D" w:rsidP="00FE0BAC">
      <w:pPr>
        <w:pStyle w:val="Heading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pStyle w:val="Heading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Pr="00356CC6" w:rsidRDefault="00EF1A7D" w:rsidP="00FE0BAC">
      <w:pPr>
        <w:pStyle w:val="Heading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  <w:r w:rsidRPr="00356CC6">
        <w:rPr>
          <w:rFonts w:ascii="Calibri" w:hAnsi="Calibri" w:cs="Calibri"/>
          <w:color w:val="auto"/>
        </w:rPr>
        <w:t xml:space="preserve">Sección 5. </w:t>
      </w:r>
      <w:r w:rsidRPr="00356CC6">
        <w:rPr>
          <w:rFonts w:ascii="Calibri" w:hAnsi="Calibri" w:cs="Calibri"/>
          <w:color w:val="auto"/>
        </w:rPr>
        <w:tab/>
        <w:t>Historial de Revisión</w:t>
      </w:r>
      <w:bookmarkEnd w:id="23"/>
    </w:p>
    <w:p w:rsidR="00EF1A7D" w:rsidRPr="00356CC6" w:rsidRDefault="00EF1A7D" w:rsidP="00FE0BAC">
      <w:pPr>
        <w:spacing w:line="360" w:lineRule="auto"/>
        <w:ind w:left="284" w:right="-22"/>
        <w:jc w:val="both"/>
        <w:rPr>
          <w:b/>
          <w:bCs/>
          <w:sz w:val="28"/>
          <w:szCs w:val="28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3"/>
        <w:gridCol w:w="3827"/>
        <w:gridCol w:w="2127"/>
      </w:tblGrid>
      <w:tr w:rsidR="00EF1A7D" w:rsidRPr="00D54898">
        <w:tc>
          <w:tcPr>
            <w:tcW w:w="2693" w:type="dxa"/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right="-2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 DEL DOCUMENTO</w:t>
            </w:r>
          </w:p>
        </w:tc>
        <w:tc>
          <w:tcPr>
            <w:tcW w:w="3827" w:type="dxa"/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127" w:type="dxa"/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</w:tr>
      <w:tr w:rsidR="00EF1A7D" w:rsidRPr="00D54898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</w:pPr>
            <w:r w:rsidRPr="00356CC6">
              <w:t>1.0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356CC6">
              <w:rPr>
                <w:lang w:val="es-ES"/>
              </w:rPr>
              <w:t>Creación del Plan del Proyecto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28/03/2011</w:t>
            </w:r>
          </w:p>
        </w:tc>
      </w:tr>
      <w:tr w:rsidR="00EF1A7D" w:rsidRPr="00D54898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1.1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Incorporación del EDT al Plan de Proyecto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30/03/2011</w:t>
            </w:r>
          </w:p>
        </w:tc>
      </w:tr>
      <w:tr w:rsidR="00EF1A7D" w:rsidRPr="00D54898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1.2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Actualización del EDT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04/04/2011</w:t>
            </w:r>
          </w:p>
        </w:tc>
      </w:tr>
      <w:tr w:rsidR="00EF1A7D" w:rsidRPr="00D54898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2.0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</w:pPr>
            <w:r w:rsidRPr="00D54898">
              <w:t>Actualización del EDT (Ciclo 2011 - II)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15/04/2011</w:t>
            </w:r>
          </w:p>
        </w:tc>
      </w:tr>
      <w:tr w:rsidR="00EF1A7D" w:rsidRPr="00D54898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3.0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</w:pPr>
            <w:r w:rsidRPr="00D54898">
              <w:t>Modificación del Alcance del Proyecto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</w:pPr>
            <w:r w:rsidRPr="00D54898">
              <w:t>17/05/2011</w:t>
            </w:r>
          </w:p>
        </w:tc>
      </w:tr>
    </w:tbl>
    <w:p w:rsidR="00EF1A7D" w:rsidRDefault="00EF1A7D" w:rsidP="00FE0BAC">
      <w:pPr>
        <w:pStyle w:val="Heading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  <w:bookmarkStart w:id="24" w:name="id_3aff2a0f954f"/>
      <w:bookmarkStart w:id="25" w:name="_Toc289100777"/>
      <w:bookmarkEnd w:id="24"/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Pr="00356CC6" w:rsidRDefault="00EF1A7D" w:rsidP="00FE0BAC">
      <w:pPr>
        <w:pStyle w:val="Heading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  <w:r w:rsidRPr="00356CC6">
        <w:rPr>
          <w:rFonts w:ascii="Calibri" w:hAnsi="Calibri" w:cs="Calibri"/>
          <w:color w:val="auto"/>
        </w:rPr>
        <w:t xml:space="preserve">Sección 6. </w:t>
      </w:r>
      <w:r w:rsidRPr="00356CC6">
        <w:rPr>
          <w:rFonts w:ascii="Calibri" w:hAnsi="Calibri" w:cs="Calibri"/>
          <w:color w:val="auto"/>
        </w:rPr>
        <w:tab/>
        <w:t>Aprobación</w:t>
      </w:r>
      <w:bookmarkEnd w:id="25"/>
    </w:p>
    <w:p w:rsidR="00EF1A7D" w:rsidRPr="00356CC6" w:rsidRDefault="00EF1A7D" w:rsidP="00FE0BAC">
      <w:pPr>
        <w:spacing w:line="360" w:lineRule="auto"/>
        <w:ind w:left="284" w:right="-22"/>
        <w:jc w:val="both"/>
        <w:rPr>
          <w:b/>
          <w:bCs/>
          <w:sz w:val="28"/>
          <w:szCs w:val="28"/>
        </w:rPr>
      </w:pPr>
    </w:p>
    <w:tbl>
      <w:tblPr>
        <w:tblW w:w="0" w:type="auto"/>
        <w:tblInd w:w="-106" w:type="dxa"/>
        <w:tblLook w:val="0000"/>
      </w:tblPr>
      <w:tblGrid>
        <w:gridCol w:w="2551"/>
        <w:gridCol w:w="2262"/>
        <w:gridCol w:w="2558"/>
        <w:gridCol w:w="1417"/>
      </w:tblGrid>
      <w:tr w:rsidR="00EF1A7D" w:rsidRPr="00D54898"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 w:rsidRPr="00356CC6">
              <w:rPr>
                <w:b/>
                <w:bCs/>
              </w:rPr>
              <w:t>NOMBRE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 w:rsidRPr="00356CC6">
              <w:rPr>
                <w:b/>
                <w:bCs/>
              </w:rPr>
              <w:t>CARGO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 w:rsidRPr="00356CC6">
              <w:rPr>
                <w:b/>
                <w:bCs/>
              </w:rPr>
              <w:t>FIRMA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right="-22"/>
              <w:jc w:val="center"/>
              <w:rPr>
                <w:b/>
                <w:bCs/>
              </w:rPr>
            </w:pPr>
            <w:r w:rsidRPr="00356CC6">
              <w:rPr>
                <w:b/>
                <w:bCs/>
              </w:rPr>
              <w:t>FECHA</w:t>
            </w:r>
          </w:p>
        </w:tc>
      </w:tr>
      <w:tr w:rsidR="00EF1A7D" w:rsidRPr="00D54898"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2978E7">
            <w:pPr>
              <w:spacing w:after="0" w:line="360" w:lineRule="auto"/>
              <w:ind w:right="-22"/>
              <w:jc w:val="center"/>
            </w:pPr>
            <w:r w:rsidRPr="00D54898">
              <w:t xml:space="preserve">Padre Juan Cuquerella </w:t>
            </w:r>
            <w:r>
              <w:t>S.J.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2978E7">
            <w:pPr>
              <w:spacing w:after="0" w:line="360" w:lineRule="auto"/>
              <w:ind w:right="-22"/>
              <w:jc w:val="center"/>
            </w:pPr>
            <w:r w:rsidRPr="00D54898">
              <w:t>Director General de la Oficina Central de Fe y Alegría Perú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</w:tr>
      <w:tr w:rsidR="00EF1A7D" w:rsidRPr="00D54898"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2978E7">
            <w:pPr>
              <w:spacing w:after="0" w:line="360" w:lineRule="auto"/>
              <w:ind w:right="-22"/>
              <w:jc w:val="center"/>
            </w:pPr>
            <w:r w:rsidRPr="00D54898">
              <w:t>José Díaz Díaz</w:t>
            </w:r>
            <w:bookmarkStart w:id="26" w:name="_GoBack"/>
            <w:bookmarkEnd w:id="26"/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2978E7">
            <w:pPr>
              <w:spacing w:after="0" w:line="360" w:lineRule="auto"/>
              <w:ind w:right="-22"/>
              <w:jc w:val="center"/>
            </w:pPr>
            <w:r w:rsidRPr="00D54898">
              <w:t>Gerente de la Empresa Virtual Educa-T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</w:tr>
      <w:tr w:rsidR="00EF1A7D" w:rsidRPr="00D54898"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</w:tr>
      <w:tr w:rsidR="00EF1A7D" w:rsidRPr="00D54898"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</w:tr>
    </w:tbl>
    <w:p w:rsidR="00EF1A7D" w:rsidRPr="00356CC6" w:rsidRDefault="00EF1A7D" w:rsidP="00FE0BAC">
      <w:pPr>
        <w:spacing w:line="360" w:lineRule="auto"/>
        <w:ind w:left="284" w:right="-22"/>
        <w:jc w:val="both"/>
      </w:pPr>
    </w:p>
    <w:p w:rsidR="00EF1A7D" w:rsidRPr="00356CC6" w:rsidRDefault="00EF1A7D" w:rsidP="00FE0BAC">
      <w:pPr>
        <w:pStyle w:val="Heading1"/>
        <w:spacing w:line="360" w:lineRule="auto"/>
        <w:ind w:left="284" w:right="-22"/>
        <w:jc w:val="both"/>
        <w:rPr>
          <w:rFonts w:ascii="Calibri" w:hAnsi="Calibri" w:cs="Calibri"/>
          <w:color w:val="auto"/>
          <w:lang w:val="es-ES"/>
        </w:rPr>
      </w:pPr>
    </w:p>
    <w:sectPr w:rsidR="00EF1A7D" w:rsidRPr="00356CC6" w:rsidSect="004F568B">
      <w:pgSz w:w="12240" w:h="15840"/>
      <w:pgMar w:top="1417" w:right="1469" w:bottom="1418" w:left="1440" w:header="720" w:footer="11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A7D" w:rsidRDefault="00EF1A7D" w:rsidP="00AE7BD7">
      <w:pPr>
        <w:spacing w:after="0" w:line="240" w:lineRule="auto"/>
      </w:pPr>
      <w:r>
        <w:separator/>
      </w:r>
    </w:p>
  </w:endnote>
  <w:endnote w:type="continuationSeparator" w:id="1">
    <w:p w:rsidR="00EF1A7D" w:rsidRDefault="00EF1A7D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utura Md BT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??¨¬?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A7D" w:rsidRDefault="00EF1A7D" w:rsidP="00AE7BD7">
      <w:pPr>
        <w:spacing w:after="0" w:line="240" w:lineRule="auto"/>
      </w:pPr>
      <w:r>
        <w:separator/>
      </w:r>
    </w:p>
  </w:footnote>
  <w:footnote w:type="continuationSeparator" w:id="1">
    <w:p w:rsidR="00EF1A7D" w:rsidRDefault="00EF1A7D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Look w:val="00A0"/>
    </w:tblPr>
    <w:tblGrid>
      <w:gridCol w:w="2802"/>
      <w:gridCol w:w="6747"/>
    </w:tblGrid>
    <w:tr w:rsidR="00EF1A7D" w:rsidRPr="00D54898">
      <w:trPr>
        <w:jc w:val="center"/>
      </w:trPr>
      <w:tc>
        <w:tcPr>
          <w:tcW w:w="2802" w:type="dxa"/>
          <w:vAlign w:val="center"/>
        </w:tcPr>
        <w:p w:rsidR="00EF1A7D" w:rsidRPr="00D54898" w:rsidRDefault="00EF1A7D" w:rsidP="002E2CC7">
          <w:pPr>
            <w:pStyle w:val="Header"/>
          </w:pPr>
          <w:r w:rsidRPr="00D54898">
            <w:rPr>
              <w:b/>
              <w:bCs/>
            </w:rPr>
            <w:t xml:space="preserve">Plan de Proyecto v3.0  </w:t>
          </w:r>
        </w:p>
      </w:tc>
      <w:tc>
        <w:tcPr>
          <w:tcW w:w="6747" w:type="dxa"/>
          <w:vAlign w:val="center"/>
        </w:tcPr>
        <w:p w:rsidR="00EF1A7D" w:rsidRPr="00D54898" w:rsidRDefault="00EF1A7D" w:rsidP="00D54898">
          <w:pPr>
            <w:pStyle w:val="Header"/>
            <w:jc w:val="right"/>
          </w:pPr>
          <w:r w:rsidRPr="00D54898">
            <w:t>Arquitectura de Negocios de la Oficina Central de Fe y Alegría Perú</w:t>
          </w:r>
        </w:p>
      </w:tc>
    </w:tr>
  </w:tbl>
  <w:p w:rsidR="00EF1A7D" w:rsidRDefault="00EF1A7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Look w:val="00A0"/>
    </w:tblPr>
    <w:tblGrid>
      <w:gridCol w:w="2802"/>
      <w:gridCol w:w="6747"/>
    </w:tblGrid>
    <w:tr w:rsidR="00EF1A7D" w:rsidRPr="00D54898">
      <w:trPr>
        <w:jc w:val="center"/>
      </w:trPr>
      <w:tc>
        <w:tcPr>
          <w:tcW w:w="2802" w:type="dxa"/>
          <w:vAlign w:val="center"/>
        </w:tcPr>
        <w:p w:rsidR="00EF1A7D" w:rsidRPr="00D54898" w:rsidRDefault="00EF1A7D" w:rsidP="002E2CC7">
          <w:pPr>
            <w:pStyle w:val="Header"/>
          </w:pPr>
          <w:r w:rsidRPr="00D54898">
            <w:rPr>
              <w:b/>
              <w:bCs/>
            </w:rPr>
            <w:t xml:space="preserve">Plan de Proyecto v3.0  </w:t>
          </w:r>
        </w:p>
      </w:tc>
      <w:tc>
        <w:tcPr>
          <w:tcW w:w="6747" w:type="dxa"/>
          <w:vAlign w:val="center"/>
        </w:tcPr>
        <w:p w:rsidR="00EF1A7D" w:rsidRPr="00D54898" w:rsidRDefault="00EF1A7D" w:rsidP="00D54898">
          <w:pPr>
            <w:pStyle w:val="Header"/>
            <w:jc w:val="right"/>
          </w:pPr>
          <w:r w:rsidRPr="00D54898">
            <w:t>Arquitectura de Negocios de la Oficina Central de Fe y Alegría Perú</w:t>
          </w:r>
        </w:p>
      </w:tc>
    </w:tr>
  </w:tbl>
  <w:p w:rsidR="00EF1A7D" w:rsidRDefault="00EF1A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A7EBF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1">
    <w:nsid w:val="FFFFFF89"/>
    <w:multiLevelType w:val="singleLevel"/>
    <w:tmpl w:val="38F20B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11E7C53"/>
    <w:multiLevelType w:val="multilevel"/>
    <w:tmpl w:val="2C9E2F12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53D32D1"/>
    <w:multiLevelType w:val="hybridMultilevel"/>
    <w:tmpl w:val="9500A7F4"/>
    <w:lvl w:ilvl="0" w:tplc="C2805902">
      <w:start w:val="1"/>
      <w:numFmt w:val="decimal"/>
      <w:lvlText w:val="OE%1."/>
      <w:lvlJc w:val="left"/>
      <w:pPr>
        <w:ind w:left="781" w:hanging="360"/>
      </w:pPr>
      <w:rPr>
        <w:rFonts w:ascii="Calibri" w:hAnsi="Calibri" w:cs="Calibri" w:hint="default"/>
        <w:b/>
        <w:bCs/>
        <w:sz w:val="24"/>
        <w:szCs w:val="24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A10FDA"/>
    <w:multiLevelType w:val="hybridMultilevel"/>
    <w:tmpl w:val="A8A407F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5">
    <w:nsid w:val="0F253E00"/>
    <w:multiLevelType w:val="hybridMultilevel"/>
    <w:tmpl w:val="C5F62C8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45B0C03"/>
    <w:multiLevelType w:val="hybridMultilevel"/>
    <w:tmpl w:val="E46A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DB71B74"/>
    <w:multiLevelType w:val="hybridMultilevel"/>
    <w:tmpl w:val="D15ADEF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F0B29CC"/>
    <w:multiLevelType w:val="hybridMultilevel"/>
    <w:tmpl w:val="B450FEA2"/>
    <w:lvl w:ilvl="0" w:tplc="256631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92B4837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49CBACE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CB0ED0"/>
    <w:multiLevelType w:val="hybridMultilevel"/>
    <w:tmpl w:val="0660EF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F2A16F5"/>
    <w:multiLevelType w:val="hybridMultilevel"/>
    <w:tmpl w:val="D56ACEB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F4C59EA"/>
    <w:multiLevelType w:val="hybridMultilevel"/>
    <w:tmpl w:val="785E4996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0F928D0"/>
    <w:multiLevelType w:val="hybridMultilevel"/>
    <w:tmpl w:val="D436AA7E"/>
    <w:lvl w:ilvl="0" w:tplc="023639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B5A4A8A"/>
    <w:multiLevelType w:val="multilevel"/>
    <w:tmpl w:val="2C9E2F12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65DD214D"/>
    <w:multiLevelType w:val="hybridMultilevel"/>
    <w:tmpl w:val="92428D6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>
    <w:nsid w:val="68530C2E"/>
    <w:multiLevelType w:val="hybridMultilevel"/>
    <w:tmpl w:val="CF686EB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6">
    <w:nsid w:val="6AD53066"/>
    <w:multiLevelType w:val="hybridMultilevel"/>
    <w:tmpl w:val="E708CC20"/>
    <w:lvl w:ilvl="0" w:tplc="023639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790223D5"/>
    <w:multiLevelType w:val="hybridMultilevel"/>
    <w:tmpl w:val="BFC2F51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cs="Wingdings" w:hint="default"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11"/>
  </w:num>
  <w:num w:numId="9">
    <w:abstractNumId w:val="10"/>
  </w:num>
  <w:num w:numId="10">
    <w:abstractNumId w:val="3"/>
  </w:num>
  <w:num w:numId="11">
    <w:abstractNumId w:val="16"/>
  </w:num>
  <w:num w:numId="12">
    <w:abstractNumId w:val="14"/>
  </w:num>
  <w:num w:numId="13">
    <w:abstractNumId w:val="9"/>
  </w:num>
  <w:num w:numId="14">
    <w:abstractNumId w:val="12"/>
  </w:num>
  <w:num w:numId="15">
    <w:abstractNumId w:val="8"/>
  </w:num>
  <w:num w:numId="16">
    <w:abstractNumId w:val="13"/>
  </w:num>
  <w:num w:numId="17">
    <w:abstractNumId w:val="2"/>
  </w:num>
  <w:num w:numId="18">
    <w:abstractNumId w:val="15"/>
  </w:num>
  <w:num w:numId="19">
    <w:abstractNumId w:val="4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09F8"/>
    <w:rsid w:val="000010E7"/>
    <w:rsid w:val="00053E0E"/>
    <w:rsid w:val="000A075B"/>
    <w:rsid w:val="000B4A09"/>
    <w:rsid w:val="000E50B2"/>
    <w:rsid w:val="00105352"/>
    <w:rsid w:val="00160978"/>
    <w:rsid w:val="00162D8C"/>
    <w:rsid w:val="00186926"/>
    <w:rsid w:val="001D11AB"/>
    <w:rsid w:val="00256A3E"/>
    <w:rsid w:val="00274535"/>
    <w:rsid w:val="00295D09"/>
    <w:rsid w:val="002978E7"/>
    <w:rsid w:val="002E2CC7"/>
    <w:rsid w:val="00356CC6"/>
    <w:rsid w:val="003B0F18"/>
    <w:rsid w:val="003B73A1"/>
    <w:rsid w:val="003C2F2A"/>
    <w:rsid w:val="00421509"/>
    <w:rsid w:val="004475BD"/>
    <w:rsid w:val="004607D1"/>
    <w:rsid w:val="00473C6D"/>
    <w:rsid w:val="004816C0"/>
    <w:rsid w:val="00495754"/>
    <w:rsid w:val="004A24F6"/>
    <w:rsid w:val="004D192B"/>
    <w:rsid w:val="004F568B"/>
    <w:rsid w:val="00505FC9"/>
    <w:rsid w:val="00527947"/>
    <w:rsid w:val="00536B30"/>
    <w:rsid w:val="006009F8"/>
    <w:rsid w:val="00620977"/>
    <w:rsid w:val="00670BEE"/>
    <w:rsid w:val="006E41D6"/>
    <w:rsid w:val="006F0B87"/>
    <w:rsid w:val="006F0EAF"/>
    <w:rsid w:val="00770EA0"/>
    <w:rsid w:val="007718D1"/>
    <w:rsid w:val="007A1D20"/>
    <w:rsid w:val="007D648B"/>
    <w:rsid w:val="007E72CC"/>
    <w:rsid w:val="0081683E"/>
    <w:rsid w:val="008429E4"/>
    <w:rsid w:val="00863C3F"/>
    <w:rsid w:val="008B1C10"/>
    <w:rsid w:val="008B2BB1"/>
    <w:rsid w:val="008C0516"/>
    <w:rsid w:val="008C2FF5"/>
    <w:rsid w:val="008D71A2"/>
    <w:rsid w:val="00964CB5"/>
    <w:rsid w:val="009663A0"/>
    <w:rsid w:val="009A43FE"/>
    <w:rsid w:val="009E3284"/>
    <w:rsid w:val="00A335B8"/>
    <w:rsid w:val="00A35217"/>
    <w:rsid w:val="00A40087"/>
    <w:rsid w:val="00A43F34"/>
    <w:rsid w:val="00A67F65"/>
    <w:rsid w:val="00A754A2"/>
    <w:rsid w:val="00A8242F"/>
    <w:rsid w:val="00AB34EE"/>
    <w:rsid w:val="00AB5259"/>
    <w:rsid w:val="00AC616C"/>
    <w:rsid w:val="00AE7BD7"/>
    <w:rsid w:val="00B86A3E"/>
    <w:rsid w:val="00B92C25"/>
    <w:rsid w:val="00BA247E"/>
    <w:rsid w:val="00BB6ACE"/>
    <w:rsid w:val="00BE55F9"/>
    <w:rsid w:val="00BF0BA2"/>
    <w:rsid w:val="00C458CF"/>
    <w:rsid w:val="00C46EA5"/>
    <w:rsid w:val="00C95986"/>
    <w:rsid w:val="00CD1297"/>
    <w:rsid w:val="00D54898"/>
    <w:rsid w:val="00D5625C"/>
    <w:rsid w:val="00DD072A"/>
    <w:rsid w:val="00E21E21"/>
    <w:rsid w:val="00E72363"/>
    <w:rsid w:val="00E97CA6"/>
    <w:rsid w:val="00EA6B4A"/>
    <w:rsid w:val="00EB13EF"/>
    <w:rsid w:val="00EF1A7D"/>
    <w:rsid w:val="00F27C31"/>
    <w:rsid w:val="00F861C9"/>
    <w:rsid w:val="00F86EF1"/>
    <w:rsid w:val="00FC3745"/>
    <w:rsid w:val="00FD0DF7"/>
    <w:rsid w:val="00FD7A6C"/>
    <w:rsid w:val="00FE0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Bullet 2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7E72CC"/>
    <w:pPr>
      <w:spacing w:after="200" w:line="276" w:lineRule="auto"/>
    </w:pPr>
    <w:rPr>
      <w:rFonts w:cs="Calibri"/>
      <w:lang w:val="es-PE" w:eastAsia="es-P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E7BD7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 w:cs="Arial Bold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4D192B"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E7BD7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F0EAF"/>
    <w:rPr>
      <w:rFonts w:ascii="Arial Bold" w:hAnsi="Arial Bold" w:cs="Arial Bold"/>
      <w:b/>
      <w:bCs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D192B"/>
    <w:rPr>
      <w:rFonts w:ascii="Cambria" w:hAnsi="Cambria" w:cs="Cambria"/>
      <w:b/>
      <w:bCs/>
      <w:color w:val="4F81BD"/>
    </w:rPr>
  </w:style>
  <w:style w:type="paragraph" w:styleId="NoSpacing">
    <w:name w:val="No Spacing"/>
    <w:link w:val="NoSpacingChar"/>
    <w:uiPriority w:val="99"/>
    <w:qFormat/>
    <w:rsid w:val="006009F8"/>
    <w:rPr>
      <w:rFonts w:cs="Calibri"/>
      <w:lang w:val="es-PE" w:eastAsia="es-PE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6009F8"/>
    <w:rPr>
      <w:sz w:val="22"/>
      <w:szCs w:val="22"/>
      <w:lang w:val="es-PE" w:eastAsia="es-PE"/>
    </w:rPr>
  </w:style>
  <w:style w:type="paragraph" w:styleId="BalloonText">
    <w:name w:val="Balloon Text"/>
    <w:basedOn w:val="Normal"/>
    <w:link w:val="BalloonTextChar"/>
    <w:uiPriority w:val="99"/>
    <w:semiHidden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009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E7BD7"/>
  </w:style>
  <w:style w:type="paragraph" w:styleId="Footer">
    <w:name w:val="footer"/>
    <w:basedOn w:val="Normal"/>
    <w:link w:val="FooterChar"/>
    <w:uiPriority w:val="99"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E7BD7"/>
  </w:style>
  <w:style w:type="paragraph" w:styleId="TOCHeading">
    <w:name w:val="TOC Heading"/>
    <w:basedOn w:val="Heading1"/>
    <w:next w:val="Normal"/>
    <w:uiPriority w:val="99"/>
    <w:qFormat/>
    <w:rsid w:val="00AE7BD7"/>
    <w:pPr>
      <w:outlineLvl w:val="9"/>
    </w:pPr>
  </w:style>
  <w:style w:type="paragraph" w:styleId="TOC2">
    <w:name w:val="toc 2"/>
    <w:basedOn w:val="Normal"/>
    <w:next w:val="Normal"/>
    <w:autoRedefine/>
    <w:uiPriority w:val="99"/>
    <w:semiHidden/>
    <w:rsid w:val="00AE7BD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99"/>
    <w:semiHidden/>
    <w:rsid w:val="00AE7BD7"/>
    <w:pPr>
      <w:spacing w:after="100"/>
    </w:pPr>
  </w:style>
  <w:style w:type="paragraph" w:styleId="TOC3">
    <w:name w:val="toc 3"/>
    <w:basedOn w:val="Normal"/>
    <w:next w:val="Normal"/>
    <w:autoRedefine/>
    <w:uiPriority w:val="99"/>
    <w:semiHidden/>
    <w:rsid w:val="00AE7BD7"/>
    <w:pPr>
      <w:spacing w:after="100"/>
      <w:ind w:left="440"/>
    </w:pPr>
  </w:style>
  <w:style w:type="paragraph" w:styleId="TOC9">
    <w:name w:val="toc 9"/>
    <w:basedOn w:val="Normal"/>
    <w:next w:val="Normal"/>
    <w:autoRedefine/>
    <w:uiPriority w:val="99"/>
    <w:semiHidden/>
    <w:rsid w:val="006F0EAF"/>
    <w:pPr>
      <w:spacing w:after="100"/>
      <w:ind w:left="1760"/>
    </w:pPr>
  </w:style>
  <w:style w:type="paragraph" w:customStyle="1" w:styleId="Normal00">
    <w:name w:val="Normal 0/0"/>
    <w:basedOn w:val="Normal"/>
    <w:uiPriority w:val="99"/>
    <w:rsid w:val="006F0EAF"/>
    <w:pPr>
      <w:spacing w:after="0" w:line="300" w:lineRule="exact"/>
    </w:pPr>
    <w:rPr>
      <w:rFonts w:ascii="Arial" w:hAnsi="Arial" w:cs="Arial"/>
      <w:sz w:val="20"/>
      <w:szCs w:val="20"/>
    </w:rPr>
  </w:style>
  <w:style w:type="paragraph" w:customStyle="1" w:styleId="TableText">
    <w:name w:val="Table Text"/>
    <w:basedOn w:val="Normal"/>
    <w:uiPriority w:val="99"/>
    <w:rsid w:val="006F0EAF"/>
    <w:pPr>
      <w:spacing w:after="0" w:line="220" w:lineRule="exact"/>
    </w:pPr>
    <w:rPr>
      <w:rFonts w:ascii="Arial" w:hAnsi="Arial" w:cs="Arial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rsid w:val="006F0EAF"/>
    <w:pPr>
      <w:spacing w:line="300" w:lineRule="exact"/>
      <w:ind w:left="720"/>
    </w:pPr>
    <w:rPr>
      <w:rFonts w:ascii="Arial" w:hAnsi="Arial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6F0EAF"/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rsid w:val="006F0EAF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43F34"/>
    <w:pPr>
      <w:ind w:left="720"/>
    </w:pPr>
  </w:style>
  <w:style w:type="paragraph" w:customStyle="1" w:styleId="Organizacin">
    <w:name w:val="Organización"/>
    <w:basedOn w:val="Normal"/>
    <w:uiPriority w:val="99"/>
    <w:rsid w:val="00C95986"/>
    <w:pPr>
      <w:keepNext/>
      <w:keepLines/>
      <w:spacing w:after="0" w:line="220" w:lineRule="atLeast"/>
    </w:pPr>
    <w:rPr>
      <w:rFonts w:ascii="Arial Black" w:hAnsi="Arial Black" w:cs="Arial Black"/>
      <w:spacing w:val="-25"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36B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536B30"/>
  </w:style>
  <w:style w:type="paragraph" w:styleId="ListBullet2">
    <w:name w:val="List Bullet 2"/>
    <w:basedOn w:val="ListBullet"/>
    <w:autoRedefine/>
    <w:uiPriority w:val="99"/>
    <w:rsid w:val="00536B30"/>
    <w:pPr>
      <w:spacing w:after="0" w:line="360" w:lineRule="auto"/>
      <w:ind w:left="0" w:firstLine="0"/>
      <w:jc w:val="center"/>
    </w:pPr>
    <w:rPr>
      <w:b/>
      <w:bCs/>
      <w:spacing w:val="-5"/>
    </w:rPr>
  </w:style>
  <w:style w:type="paragraph" w:styleId="ListBullet">
    <w:name w:val="List Bullet"/>
    <w:basedOn w:val="Normal"/>
    <w:uiPriority w:val="99"/>
    <w:semiHidden/>
    <w:rsid w:val="00536B30"/>
    <w:pPr>
      <w:ind w:left="1440" w:hanging="360"/>
    </w:pPr>
  </w:style>
  <w:style w:type="paragraph" w:customStyle="1" w:styleId="Ttulodecubierta">
    <w:name w:val="Título de cubierta"/>
    <w:basedOn w:val="Normal"/>
    <w:next w:val="Normal"/>
    <w:uiPriority w:val="99"/>
    <w:rsid w:val="0081683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hAnsi="Arial Black" w:cs="Arial Black"/>
      <w:b/>
      <w:bCs/>
      <w:spacing w:val="-48"/>
      <w:kern w:val="28"/>
      <w:sz w:val="64"/>
      <w:szCs w:val="64"/>
    </w:rPr>
  </w:style>
  <w:style w:type="table" w:styleId="TableGrid">
    <w:name w:val="Table Grid"/>
    <w:basedOn w:val="TableNormal"/>
    <w:uiPriority w:val="99"/>
    <w:rsid w:val="003C2F2A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751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15</Pages>
  <Words>1303</Words>
  <Characters>7167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Negocios y propuesta de automatización para la Oficina Central de Fe y Alegría Perú</dc:title>
  <dc:subject>Plan de Proyecto</dc:subject>
  <dc:creator>srios</dc:creator>
  <cp:keywords/>
  <dc:description/>
  <cp:lastModifiedBy>srios</cp:lastModifiedBy>
  <cp:revision>2</cp:revision>
  <cp:lastPrinted>2011-04-05T02:12:00Z</cp:lastPrinted>
  <dcterms:created xsi:type="dcterms:W3CDTF">2011-05-18T14:07:00Z</dcterms:created>
  <dcterms:modified xsi:type="dcterms:W3CDTF">2011-05-18T14:07:00Z</dcterms:modified>
</cp:coreProperties>
</file>