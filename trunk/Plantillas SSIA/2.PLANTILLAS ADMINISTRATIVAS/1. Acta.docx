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AF2C97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: Formalizar  puntos acordados en la reunión y estableces conformidad de los mismos mediante las validaciones   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  <w:bookmarkStart w:id="0" w:name="_GoBack"/>
      <w:bookmarkEnd w:id="0"/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B005F" w:rsidP="00A34B68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FF71FF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FF71FF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9B005F" w:rsidTr="00584844">
        <w:trPr>
          <w:trHeight w:val="249"/>
        </w:trPr>
        <w:tc>
          <w:tcPr>
            <w:tcW w:w="2943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9B005F" w:rsidTr="00584844">
        <w:trPr>
          <w:trHeight w:val="180"/>
        </w:trPr>
        <w:tc>
          <w:tcPr>
            <w:tcW w:w="2943" w:type="dxa"/>
          </w:tcPr>
          <w:p w:rsidR="00584844" w:rsidRPr="00A34B68" w:rsidRDefault="00584844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395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2139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584844" w:rsidRPr="009B005F" w:rsidTr="00584844">
        <w:trPr>
          <w:trHeight w:val="275"/>
        </w:trPr>
        <w:tc>
          <w:tcPr>
            <w:tcW w:w="2943" w:type="dxa"/>
          </w:tcPr>
          <w:p w:rsidR="00584844" w:rsidRPr="00A34B68" w:rsidRDefault="00584844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395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2139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584844" w:rsidRPr="009B005F" w:rsidTr="00584844">
        <w:trPr>
          <w:trHeight w:val="277"/>
        </w:trPr>
        <w:tc>
          <w:tcPr>
            <w:tcW w:w="2943" w:type="dxa"/>
          </w:tcPr>
          <w:p w:rsidR="00584844" w:rsidRPr="00A34B68" w:rsidRDefault="00584844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395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2139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584844" w:rsidRPr="009B005F" w:rsidTr="00584844">
        <w:trPr>
          <w:trHeight w:val="282"/>
        </w:trPr>
        <w:tc>
          <w:tcPr>
            <w:tcW w:w="2943" w:type="dxa"/>
          </w:tcPr>
          <w:p w:rsidR="00584844" w:rsidRPr="00FC235B" w:rsidRDefault="00584844" w:rsidP="00927E05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395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2139" w:type="dxa"/>
          </w:tcPr>
          <w:p w:rsidR="00584844" w:rsidRPr="00584844" w:rsidRDefault="0058484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9D6A23" w:rsidTr="00290A62">
        <w:trPr>
          <w:trHeight w:val="781"/>
        </w:trPr>
        <w:tc>
          <w:tcPr>
            <w:tcW w:w="9464" w:type="dxa"/>
          </w:tcPr>
          <w:p w:rsidR="001B1864" w:rsidRPr="009D6A23" w:rsidRDefault="001B1864" w:rsidP="009D6A23">
            <w:pPr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9D6A23" w:rsidTr="002074A6">
        <w:trPr>
          <w:trHeight w:val="1301"/>
        </w:trPr>
        <w:tc>
          <w:tcPr>
            <w:tcW w:w="9464" w:type="dxa"/>
          </w:tcPr>
          <w:p w:rsidR="00F94A3E" w:rsidRDefault="00F94A3E" w:rsidP="00584844">
            <w:pPr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143359">
          <w:headerReference w:type="default" r:id="rId13"/>
          <w:pgSz w:w="12240" w:h="15840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Pr="002D3988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561"/>
      </w:tblGrid>
      <w:tr w:rsidR="00F97DE9" w:rsidRPr="00907383" w:rsidTr="00F97DE9">
        <w:tc>
          <w:tcPr>
            <w:tcW w:w="4812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584844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83536D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584844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</w:t>
      </w:r>
    </w:p>
    <w:p w:rsidR="00143359" w:rsidRDefault="002D3988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                  </w:t>
      </w: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83536D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47B30" w:rsidRPr="00A34B68" w:rsidTr="00D57BA4">
        <w:trPr>
          <w:trHeight w:val="267"/>
        </w:trPr>
        <w:tc>
          <w:tcPr>
            <w:tcW w:w="2518" w:type="dxa"/>
          </w:tcPr>
          <w:p w:rsidR="00847B30" w:rsidRPr="00A34B68" w:rsidRDefault="00847B30" w:rsidP="00B05932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847B30" w:rsidRPr="00584844" w:rsidRDefault="00847B30" w:rsidP="00B0593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847B30" w:rsidRDefault="00847B30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47B30" w:rsidRDefault="00847B30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47B30" w:rsidRPr="00A34B68" w:rsidRDefault="00847B30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847B30" w:rsidRPr="009B005F" w:rsidTr="00D57BA4">
        <w:trPr>
          <w:trHeight w:val="272"/>
        </w:trPr>
        <w:tc>
          <w:tcPr>
            <w:tcW w:w="2518" w:type="dxa"/>
          </w:tcPr>
          <w:p w:rsidR="00847B30" w:rsidRPr="00A34B68" w:rsidRDefault="00847B30" w:rsidP="00B05932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847B30" w:rsidRPr="00584844" w:rsidRDefault="00847B30" w:rsidP="00B0593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847B30" w:rsidRDefault="00847B30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847B30" w:rsidRDefault="00847B30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847B30" w:rsidRPr="009B005F" w:rsidRDefault="00847B30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847B30" w:rsidRPr="009B005F" w:rsidTr="00D57BA4">
        <w:trPr>
          <w:trHeight w:val="272"/>
        </w:trPr>
        <w:tc>
          <w:tcPr>
            <w:tcW w:w="2518" w:type="dxa"/>
          </w:tcPr>
          <w:p w:rsidR="00847B30" w:rsidRPr="00A34B68" w:rsidRDefault="00847B30" w:rsidP="00B05932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847B30" w:rsidRPr="00584844" w:rsidRDefault="00847B30" w:rsidP="00B0593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847B30" w:rsidRDefault="00847B30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847B30" w:rsidRPr="009B005F" w:rsidTr="00D57BA4">
        <w:trPr>
          <w:trHeight w:val="272"/>
        </w:trPr>
        <w:tc>
          <w:tcPr>
            <w:tcW w:w="2518" w:type="dxa"/>
          </w:tcPr>
          <w:p w:rsidR="00847B30" w:rsidRPr="00FC235B" w:rsidRDefault="00847B30" w:rsidP="00B05932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847B30" w:rsidRPr="00584844" w:rsidRDefault="00847B30" w:rsidP="0083536D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847B30" w:rsidRDefault="00847B30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847B30" w:rsidRPr="009B005F" w:rsidTr="00D57BA4">
        <w:trPr>
          <w:trHeight w:val="272"/>
        </w:trPr>
        <w:tc>
          <w:tcPr>
            <w:tcW w:w="2518" w:type="dxa"/>
          </w:tcPr>
          <w:p w:rsidR="00847B30" w:rsidRPr="00FC235B" w:rsidRDefault="00847B30" w:rsidP="00B05932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847B30" w:rsidRPr="00584844" w:rsidRDefault="00847B30" w:rsidP="00B0593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847B30" w:rsidRDefault="00847B30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847B30" w:rsidRPr="009B005F" w:rsidTr="00D57BA4">
        <w:trPr>
          <w:trHeight w:val="272"/>
        </w:trPr>
        <w:tc>
          <w:tcPr>
            <w:tcW w:w="2518" w:type="dxa"/>
          </w:tcPr>
          <w:p w:rsidR="00847B30" w:rsidRPr="00FC235B" w:rsidRDefault="00847B30" w:rsidP="00B05932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847B30" w:rsidRPr="00584844" w:rsidRDefault="00847B30" w:rsidP="00B0593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847B30" w:rsidRDefault="00847B30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E06BDA" w:rsidRDefault="00E06BDA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C97" w:rsidRDefault="00AF2C97">
      <w:r>
        <w:separator/>
      </w:r>
    </w:p>
  </w:endnote>
  <w:endnote w:type="continuationSeparator" w:id="0">
    <w:p w:rsidR="00AF2C97" w:rsidRDefault="00AF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C97" w:rsidRDefault="00AF2C97">
      <w:r>
        <w:separator/>
      </w:r>
    </w:p>
  </w:footnote>
  <w:footnote w:type="continuationSeparator" w:id="0">
    <w:p w:rsidR="00AF2C97" w:rsidRDefault="00AF2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1FF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596D3" wp14:editId="69F809F8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38100" b="4762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F468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C2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F09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7DE2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6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E27AD"/>
    <w:rsid w:val="00143359"/>
    <w:rsid w:val="001B1864"/>
    <w:rsid w:val="001D6548"/>
    <w:rsid w:val="002074A6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633B9"/>
    <w:rsid w:val="00575ED1"/>
    <w:rsid w:val="00584844"/>
    <w:rsid w:val="005E767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F2516"/>
    <w:rsid w:val="008040AF"/>
    <w:rsid w:val="00810491"/>
    <w:rsid w:val="00814B76"/>
    <w:rsid w:val="0083536D"/>
    <w:rsid w:val="00847B30"/>
    <w:rsid w:val="008C6191"/>
    <w:rsid w:val="008E0548"/>
    <w:rsid w:val="00904B17"/>
    <w:rsid w:val="00907383"/>
    <w:rsid w:val="00927E05"/>
    <w:rsid w:val="00936EED"/>
    <w:rsid w:val="00940A5A"/>
    <w:rsid w:val="009737FC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C37645"/>
    <w:rsid w:val="00C77DE7"/>
    <w:rsid w:val="00D57BA4"/>
    <w:rsid w:val="00D85801"/>
    <w:rsid w:val="00DE482D"/>
    <w:rsid w:val="00E06BDA"/>
    <w:rsid w:val="00E134EE"/>
    <w:rsid w:val="00F03931"/>
    <w:rsid w:val="00F55AB6"/>
    <w:rsid w:val="00F774E8"/>
    <w:rsid w:val="00F94A3E"/>
    <w:rsid w:val="00F97DE9"/>
    <w:rsid w:val="00FB6D3D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DBB022D-8616-4987-8307-69DE0B0F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</Template>
  <TotalTime>4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Jennifer</cp:lastModifiedBy>
  <cp:revision>5</cp:revision>
  <cp:lastPrinted>2011-07-15T22:06:00Z</cp:lastPrinted>
  <dcterms:created xsi:type="dcterms:W3CDTF">2011-08-24T21:24:00Z</dcterms:created>
  <dcterms:modified xsi:type="dcterms:W3CDTF">2011-08-31T14:47:00Z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